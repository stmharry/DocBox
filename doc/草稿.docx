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9C0" w:rsidRPr="0027275E" w:rsidRDefault="00EC1A57" w:rsidP="008855E1">
      <w:pPr>
        <w:snapToGrid w:val="0"/>
        <w:rPr>
          <w:szCs w:val="24"/>
        </w:rPr>
      </w:pPr>
      <w:r>
        <w:rPr>
          <w:rFonts w:hint="eastAsia"/>
          <w:szCs w:val="24"/>
        </w:rPr>
        <w:t xml:space="preserve">　</w:t>
      </w:r>
    </w:p>
    <w:tbl>
      <w:tblPr>
        <w:tblStyle w:val="af9"/>
        <w:tblpPr w:leftFromText="181" w:rightFromText="181" w:vertAnchor="page" w:horzAnchor="page" w:tblpX="392" w:tblpYSpec="center"/>
        <w:tblW w:w="7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"/>
        <w:gridCol w:w="145"/>
        <w:gridCol w:w="162"/>
      </w:tblGrid>
      <w:tr w:rsidR="00D659C0" w:rsidTr="00565AE1">
        <w:trPr>
          <w:trHeight w:val="3555"/>
        </w:trPr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dashed" w:sz="8" w:space="0" w:color="auto"/>
            </w:tcBorders>
          </w:tcPr>
          <w:p w:rsidR="00D659C0" w:rsidRPr="00E97ABD" w:rsidRDefault="00D659C0" w:rsidP="00565AE1">
            <w:pPr>
              <w:rPr>
                <w:rFonts w:ascii="標楷體" w:hAnsi="標楷體"/>
                <w:b/>
                <w:sz w:val="32"/>
                <w:szCs w:val="32"/>
              </w:rPr>
            </w:pPr>
          </w:p>
        </w:tc>
        <w:tc>
          <w:tcPr>
            <w:tcW w:w="161" w:type="dxa"/>
            <w:tcBorders>
              <w:top w:val="nil"/>
              <w:left w:val="dashed" w:sz="8" w:space="0" w:color="auto"/>
              <w:bottom w:val="nil"/>
              <w:right w:val="nil"/>
            </w:tcBorders>
          </w:tcPr>
          <w:p w:rsidR="00D659C0" w:rsidRPr="00E97ABD" w:rsidRDefault="00D659C0" w:rsidP="00565AE1">
            <w:pPr>
              <w:rPr>
                <w:rFonts w:ascii="標楷體" w:hAnsi="標楷體"/>
                <w:b/>
                <w:sz w:val="32"/>
                <w:szCs w:val="32"/>
              </w:rPr>
            </w:pPr>
          </w:p>
        </w:tc>
      </w:tr>
      <w:tr w:rsidR="00D659C0" w:rsidTr="00565AE1">
        <w:trPr>
          <w:trHeight w:val="369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59C0" w:rsidRPr="00053869" w:rsidRDefault="00D659C0" w:rsidP="00565AE1">
            <w:pPr>
              <w:jc w:val="right"/>
              <w:rPr>
                <w:rFonts w:ascii="標楷體" w:hAnsi="標楷體"/>
                <w:b/>
                <w:w w:val="100"/>
                <w:sz w:val="32"/>
                <w:szCs w:val="32"/>
              </w:rPr>
            </w:pPr>
            <w:r w:rsidRPr="00053869">
              <w:rPr>
                <w:rFonts w:ascii="標楷體" w:hAnsi="標楷體" w:hint="eastAsia"/>
                <w:b/>
                <w:w w:val="100"/>
                <w:sz w:val="32"/>
                <w:szCs w:val="32"/>
              </w:rPr>
              <w:t>●</w:t>
            </w:r>
          </w:p>
        </w:tc>
        <w:tc>
          <w:tcPr>
            <w:tcW w:w="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59C0" w:rsidRPr="00053869" w:rsidRDefault="00D659C0" w:rsidP="00565AE1">
            <w:pPr>
              <w:jc w:val="center"/>
              <w:rPr>
                <w:rFonts w:ascii="標楷體" w:hAnsi="標楷體"/>
                <w:b/>
                <w:sz w:val="26"/>
                <w:szCs w:val="26"/>
              </w:rPr>
            </w:pPr>
            <w:r w:rsidRPr="00053869">
              <w:rPr>
                <w:rFonts w:ascii="標楷體" w:hAnsi="標楷體" w:hint="eastAsia"/>
                <w:sz w:val="26"/>
                <w:szCs w:val="26"/>
              </w:rPr>
              <w:t>裝</w:t>
            </w:r>
          </w:p>
        </w:tc>
      </w:tr>
      <w:tr w:rsidR="00D659C0" w:rsidTr="00565AE1">
        <w:trPr>
          <w:trHeight w:val="2767"/>
        </w:trPr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dashed" w:sz="8" w:space="0" w:color="auto"/>
            </w:tcBorders>
          </w:tcPr>
          <w:p w:rsidR="00D659C0" w:rsidRPr="00E97ABD" w:rsidRDefault="00D659C0" w:rsidP="00565AE1">
            <w:pPr>
              <w:rPr>
                <w:rFonts w:ascii="標楷體" w:hAnsi="標楷體"/>
                <w:b/>
                <w:sz w:val="32"/>
                <w:szCs w:val="32"/>
              </w:rPr>
            </w:pPr>
          </w:p>
        </w:tc>
        <w:tc>
          <w:tcPr>
            <w:tcW w:w="161" w:type="dxa"/>
            <w:tcBorders>
              <w:top w:val="nil"/>
              <w:left w:val="dashed" w:sz="8" w:space="0" w:color="auto"/>
              <w:bottom w:val="nil"/>
              <w:right w:val="nil"/>
            </w:tcBorders>
          </w:tcPr>
          <w:p w:rsidR="00D659C0" w:rsidRPr="00E97ABD" w:rsidRDefault="00D659C0" w:rsidP="00565AE1">
            <w:pPr>
              <w:rPr>
                <w:rFonts w:ascii="標楷體" w:hAnsi="標楷體"/>
                <w:b/>
                <w:sz w:val="32"/>
                <w:szCs w:val="32"/>
              </w:rPr>
            </w:pPr>
          </w:p>
        </w:tc>
      </w:tr>
      <w:tr w:rsidR="00D659C0" w:rsidTr="00565AE1">
        <w:trPr>
          <w:trHeight w:val="369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59C0" w:rsidRPr="00053869" w:rsidRDefault="00D659C0" w:rsidP="00565AE1">
            <w:pPr>
              <w:jc w:val="right"/>
              <w:rPr>
                <w:rFonts w:ascii="標楷體" w:hAnsi="標楷體"/>
                <w:b/>
                <w:w w:val="100"/>
                <w:sz w:val="32"/>
                <w:szCs w:val="32"/>
              </w:rPr>
            </w:pPr>
          </w:p>
        </w:tc>
        <w:tc>
          <w:tcPr>
            <w:tcW w:w="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59C0" w:rsidRPr="00E51D86" w:rsidRDefault="00D659C0" w:rsidP="00565AE1">
            <w:pPr>
              <w:jc w:val="center"/>
              <w:rPr>
                <w:rFonts w:ascii="標楷體" w:hAnsi="標楷體"/>
                <w:sz w:val="26"/>
                <w:szCs w:val="26"/>
              </w:rPr>
            </w:pPr>
            <w:r w:rsidRPr="00E51D86">
              <w:rPr>
                <w:rFonts w:ascii="標楷體" w:hAnsi="標楷體" w:hint="eastAsia"/>
                <w:sz w:val="26"/>
                <w:szCs w:val="26"/>
              </w:rPr>
              <w:t>訂</w:t>
            </w:r>
          </w:p>
        </w:tc>
      </w:tr>
      <w:tr w:rsidR="00D659C0" w:rsidTr="00565AE1">
        <w:trPr>
          <w:trHeight w:val="2767"/>
        </w:trPr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dashed" w:sz="8" w:space="0" w:color="auto"/>
            </w:tcBorders>
          </w:tcPr>
          <w:p w:rsidR="00D659C0" w:rsidRPr="00E97ABD" w:rsidRDefault="00D659C0" w:rsidP="00565AE1">
            <w:pPr>
              <w:rPr>
                <w:rFonts w:ascii="標楷體" w:hAnsi="標楷體"/>
                <w:b/>
                <w:sz w:val="32"/>
                <w:szCs w:val="32"/>
              </w:rPr>
            </w:pPr>
          </w:p>
        </w:tc>
        <w:tc>
          <w:tcPr>
            <w:tcW w:w="161" w:type="dxa"/>
            <w:tcBorders>
              <w:top w:val="nil"/>
              <w:left w:val="dashed" w:sz="8" w:space="0" w:color="auto"/>
              <w:bottom w:val="nil"/>
              <w:right w:val="nil"/>
            </w:tcBorders>
          </w:tcPr>
          <w:p w:rsidR="00D659C0" w:rsidRPr="00E97ABD" w:rsidRDefault="00D659C0" w:rsidP="00565AE1">
            <w:pPr>
              <w:rPr>
                <w:rFonts w:ascii="標楷體" w:hAnsi="標楷體"/>
                <w:b/>
                <w:sz w:val="32"/>
                <w:szCs w:val="32"/>
              </w:rPr>
            </w:pPr>
          </w:p>
        </w:tc>
      </w:tr>
      <w:tr w:rsidR="00D659C0" w:rsidTr="00565AE1">
        <w:trPr>
          <w:trHeight w:val="369"/>
        </w:trPr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59C0" w:rsidRPr="00053869" w:rsidRDefault="00D659C0" w:rsidP="00565AE1">
            <w:pPr>
              <w:jc w:val="right"/>
              <w:rPr>
                <w:rFonts w:ascii="標楷體" w:hAnsi="標楷體"/>
                <w:b/>
                <w:w w:val="100"/>
                <w:sz w:val="32"/>
                <w:szCs w:val="32"/>
              </w:rPr>
            </w:pPr>
            <w:r w:rsidRPr="00053869">
              <w:rPr>
                <w:rFonts w:ascii="標楷體" w:hAnsi="標楷體" w:hint="eastAsia"/>
                <w:b/>
                <w:w w:val="100"/>
                <w:sz w:val="32"/>
                <w:szCs w:val="32"/>
              </w:rPr>
              <w:t>●</w:t>
            </w:r>
          </w:p>
        </w:tc>
        <w:tc>
          <w:tcPr>
            <w:tcW w:w="30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59C0" w:rsidRPr="00053869" w:rsidRDefault="00D659C0" w:rsidP="00565AE1">
            <w:pPr>
              <w:jc w:val="center"/>
              <w:rPr>
                <w:rFonts w:ascii="標楷體" w:hAnsi="標楷體"/>
                <w:b/>
                <w:sz w:val="26"/>
                <w:szCs w:val="26"/>
              </w:rPr>
            </w:pPr>
            <w:r>
              <w:rPr>
                <w:rFonts w:ascii="標楷體" w:hAnsi="標楷體" w:hint="eastAsia"/>
                <w:sz w:val="26"/>
                <w:szCs w:val="26"/>
              </w:rPr>
              <w:t>線</w:t>
            </w:r>
          </w:p>
        </w:tc>
      </w:tr>
      <w:tr w:rsidR="00D659C0" w:rsidTr="00565AE1">
        <w:trPr>
          <w:trHeight w:val="3555"/>
        </w:trPr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dashed" w:sz="8" w:space="0" w:color="auto"/>
            </w:tcBorders>
          </w:tcPr>
          <w:p w:rsidR="00D659C0" w:rsidRPr="00E97ABD" w:rsidRDefault="00D659C0" w:rsidP="00565AE1">
            <w:pPr>
              <w:rPr>
                <w:rFonts w:ascii="標楷體" w:hAnsi="標楷體"/>
                <w:b/>
                <w:sz w:val="32"/>
                <w:szCs w:val="32"/>
              </w:rPr>
            </w:pPr>
          </w:p>
        </w:tc>
        <w:tc>
          <w:tcPr>
            <w:tcW w:w="161" w:type="dxa"/>
            <w:tcBorders>
              <w:top w:val="nil"/>
              <w:left w:val="dashed" w:sz="8" w:space="0" w:color="auto"/>
              <w:bottom w:val="nil"/>
              <w:right w:val="nil"/>
            </w:tcBorders>
          </w:tcPr>
          <w:p w:rsidR="00D659C0" w:rsidRPr="00E97ABD" w:rsidRDefault="00D659C0" w:rsidP="00565AE1">
            <w:pPr>
              <w:rPr>
                <w:rFonts w:ascii="標楷體" w:hAnsi="標楷體"/>
                <w:b/>
                <w:sz w:val="32"/>
                <w:szCs w:val="32"/>
              </w:rPr>
            </w:pPr>
          </w:p>
        </w:tc>
      </w:tr>
    </w:tbl>
    <w:tbl>
      <w:tblPr>
        <w:tblStyle w:val="af9"/>
        <w:tblW w:w="9498" w:type="dxa"/>
        <w:tblInd w:w="-426" w:type="dxa"/>
        <w:tblLook w:val="04A0" w:firstRow="1" w:lastRow="0" w:firstColumn="1" w:lastColumn="0" w:noHBand="0" w:noVBand="1"/>
      </w:tblPr>
      <w:tblGrid>
        <w:gridCol w:w="2500"/>
        <w:gridCol w:w="3313"/>
        <w:gridCol w:w="3685"/>
      </w:tblGrid>
      <w:tr w:rsidR="00F57C5D" w:rsidTr="00F02DA4"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</w:tcPr>
          <w:p w:rsidR="00F57C5D" w:rsidRPr="007651F8" w:rsidRDefault="00F57C5D" w:rsidP="00F02DA4">
            <w:pPr>
              <w:pStyle w:val="a4"/>
              <w:jc w:val="both"/>
              <w:rPr>
                <w:sz w:val="24"/>
                <w:szCs w:val="24"/>
              </w:rPr>
            </w:pPr>
            <w:r w:rsidRPr="00B746C7">
              <w:rPr>
                <w:color w:val="808080" w:themeColor="background1" w:themeShade="80"/>
                <w:sz w:val="24"/>
                <w:szCs w:val="24"/>
              </w:rPr>
              <w:fldChar w:fldCharType="begin"/>
            </w:r>
            <w:r w:rsidRPr="00B746C7">
              <w:rPr>
                <w:color w:val="808080" w:themeColor="background1" w:themeShade="80"/>
                <w:sz w:val="24"/>
                <w:szCs w:val="24"/>
              </w:rPr>
              <w:instrText xml:space="preserve"> MERGEFIELD  DOC_SERIAL </w:instrText>
            </w:r>
            <w:r w:rsidRPr="00B746C7">
              <w:rPr>
                <w:color w:val="808080" w:themeColor="background1" w:themeShade="80"/>
                <w:sz w:val="24"/>
                <w:szCs w:val="24"/>
              </w:rPr>
              <w:fldChar w:fldCharType="separate"/>
            </w:r>
            <w:r w:rsidRPr="00B746C7">
              <w:rPr>
                <w:noProof/>
                <w:color w:val="808080" w:themeColor="background1" w:themeShade="80"/>
                <w:sz w:val="24"/>
                <w:szCs w:val="24"/>
              </w:rPr>
              <w:t>«DOC_SERIAL»</w:t>
            </w:r>
            <w:r w:rsidRPr="00B746C7">
              <w:rPr>
                <w:color w:val="808080" w:themeColor="background1" w:themeShade="80"/>
                <w:sz w:val="24"/>
                <w:szCs w:val="24"/>
              </w:rPr>
              <w:fldChar w:fldCharType="end"/>
            </w:r>
          </w:p>
        </w:tc>
        <w:tc>
          <w:tcPr>
            <w:tcW w:w="3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7C5D" w:rsidRDefault="00F57C5D" w:rsidP="00F57C5D">
            <w:pPr>
              <w:pStyle w:val="a4"/>
              <w:jc w:val="left"/>
            </w:pPr>
            <w:r>
              <w:rPr>
                <w:rFonts w:ascii="標楷體" w:hAnsi="標楷體"/>
                <w:b/>
                <w:sz w:val="32"/>
                <w:szCs w:val="32"/>
              </w:rPr>
              <w:fldChar w:fldCharType="begin"/>
            </w:r>
            <w:r>
              <w:rPr>
                <w:rFonts w:ascii="標楷體" w:hAnsi="標楷體"/>
                <w:b/>
                <w:sz w:val="32"/>
                <w:szCs w:val="32"/>
              </w:rPr>
              <w:instrText xml:space="preserve"> MERGEFIELD  HEADER </w:instrText>
            </w:r>
            <w:r>
              <w:rPr>
                <w:rFonts w:ascii="標楷體" w:hAnsi="標楷體"/>
                <w:b/>
                <w:sz w:val="32"/>
                <w:szCs w:val="32"/>
              </w:rPr>
              <w:fldChar w:fldCharType="separate"/>
            </w:r>
            <w:r>
              <w:rPr>
                <w:rFonts w:ascii="標楷體" w:hAnsi="標楷體"/>
                <w:b/>
                <w:noProof/>
                <w:sz w:val="32"/>
                <w:szCs w:val="32"/>
              </w:rPr>
              <w:t>«HEADER»</w:t>
            </w:r>
            <w:r>
              <w:rPr>
                <w:rFonts w:ascii="標楷體" w:hAnsi="標楷體"/>
                <w:b/>
                <w:sz w:val="32"/>
                <w:szCs w:val="32"/>
              </w:rPr>
              <w:fldChar w:fldCharType="end"/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7C5D" w:rsidRPr="00C17F30" w:rsidRDefault="00F57C5D" w:rsidP="003E78DB">
            <w:pPr>
              <w:pStyle w:val="af0"/>
              <w:framePr w:w="0" w:hRule="auto" w:vSpace="0" w:wrap="auto" w:vAnchor="margin" w:hAnchor="text" w:xAlign="left" w:yAlign="inline"/>
              <w:jc w:val="both"/>
            </w:pPr>
            <w:r w:rsidRPr="00C17F30">
              <w:rPr>
                <w:rFonts w:hint="eastAsia"/>
              </w:rPr>
              <w:t>檔</w:t>
            </w:r>
            <w:r w:rsidRPr="00C17F30">
              <w:t xml:space="preserve">    </w:t>
            </w:r>
            <w:r w:rsidRPr="00C17F30">
              <w:rPr>
                <w:rFonts w:hint="eastAsia"/>
              </w:rPr>
              <w:t>號：</w:t>
            </w:r>
            <w:r w:rsidR="00B73602">
              <w:fldChar w:fldCharType="begin"/>
            </w:r>
            <w:r w:rsidR="00B73602">
              <w:instrText xml:space="preserve"> MERGEFIELD  ARCHIVE_CODE </w:instrText>
            </w:r>
            <w:r w:rsidR="00B73602">
              <w:fldChar w:fldCharType="separate"/>
            </w:r>
            <w:r>
              <w:rPr>
                <w:noProof/>
              </w:rPr>
              <w:t>«ARCHIVE_CODE»</w:t>
            </w:r>
            <w:r w:rsidR="00B73602">
              <w:rPr>
                <w:noProof/>
              </w:rPr>
              <w:fldChar w:fldCharType="end"/>
            </w:r>
          </w:p>
          <w:p w:rsidR="00F57C5D" w:rsidRDefault="00F57C5D" w:rsidP="003E78DB">
            <w:pPr>
              <w:pStyle w:val="af0"/>
              <w:framePr w:w="0" w:hRule="auto" w:vSpace="0" w:wrap="auto" w:vAnchor="margin" w:hAnchor="text" w:xAlign="left" w:yAlign="inline" w:anchorLock="0"/>
              <w:jc w:val="both"/>
            </w:pPr>
            <w:r w:rsidRPr="00C17F30">
              <w:rPr>
                <w:rFonts w:hint="eastAsia"/>
              </w:rPr>
              <w:t>保存年限：</w:t>
            </w:r>
            <w:r w:rsidR="00B73602">
              <w:fldChar w:fldCharType="begin"/>
            </w:r>
            <w:r w:rsidR="00B73602">
              <w:instrText xml:space="preserve"> MERGEFIELD  ARCHIVE_YEARS </w:instrText>
            </w:r>
            <w:r w:rsidR="00B73602">
              <w:fldChar w:fldCharType="separate"/>
            </w:r>
            <w:r>
              <w:rPr>
                <w:noProof/>
              </w:rPr>
              <w:t>«ARCHIVE_YEARS»</w:t>
            </w:r>
            <w:r w:rsidR="00B73602">
              <w:rPr>
                <w:noProof/>
              </w:rPr>
              <w:fldChar w:fldCharType="end"/>
            </w:r>
          </w:p>
        </w:tc>
      </w:tr>
    </w:tbl>
    <w:p w:rsidR="00A67459" w:rsidRDefault="00A67459" w:rsidP="000804C2">
      <w:pPr>
        <w:pStyle w:val="a4"/>
      </w:pPr>
      <w:r>
        <w:rPr>
          <w:rFonts w:hint="eastAsia"/>
        </w:rPr>
        <w:t>內政部警政署保安警察</w:t>
      </w:r>
      <w:r w:rsidR="00D07A15">
        <w:rPr>
          <w:rFonts w:hint="eastAsia"/>
        </w:rPr>
        <w:t>第七</w:t>
      </w:r>
      <w:r>
        <w:rPr>
          <w:rFonts w:hint="eastAsia"/>
        </w:rPr>
        <w:t>總隊</w:t>
      </w:r>
      <w:r w:rsidR="00654355">
        <w:rPr>
          <w:rFonts w:hint="eastAsia"/>
        </w:rPr>
        <w:t>第三大隊</w:t>
      </w:r>
      <w:r w:rsidR="00C818CE">
        <w:rPr>
          <w:rFonts w:hint="eastAsia"/>
        </w:rPr>
        <w:t xml:space="preserve">　</w:t>
      </w:r>
      <w:r>
        <w:rPr>
          <w:rFonts w:hint="eastAsia"/>
        </w:rPr>
        <w:t>令</w:t>
      </w:r>
      <w:r w:rsidR="00B73602">
        <w:fldChar w:fldCharType="begin"/>
      </w:r>
      <w:r w:rsidR="00B73602">
        <w:instrText xml:space="preserve"> MERGEFIELD  DRAFT </w:instrText>
      </w:r>
      <w:r w:rsidR="00B73602">
        <w:fldChar w:fldCharType="separate"/>
      </w:r>
      <w:r w:rsidR="00B57CFA">
        <w:rPr>
          <w:noProof/>
        </w:rPr>
        <w:t>«DRAFT»</w:t>
      </w:r>
      <w:r w:rsidR="00B73602">
        <w:rPr>
          <w:noProof/>
        </w:rPr>
        <w:fldChar w:fldCharType="end"/>
      </w:r>
    </w:p>
    <w:p w:rsidR="004C775B" w:rsidRDefault="004C775B" w:rsidP="00392E7F">
      <w:pPr>
        <w:pStyle w:val="a5"/>
        <w:spacing w:line="280" w:lineRule="exact"/>
        <w:ind w:firstLineChars="3071" w:firstLine="5518"/>
        <w:jc w:val="both"/>
        <w:rPr>
          <w:rFonts w:ascii="標楷體" w:hAnsi="標楷體"/>
          <w:sz w:val="20"/>
          <w:szCs w:val="20"/>
        </w:rPr>
      </w:pPr>
      <w:r>
        <w:rPr>
          <w:rFonts w:ascii="標楷體" w:hAnsi="標楷體" w:hint="eastAsia"/>
          <w:sz w:val="20"/>
          <w:szCs w:val="20"/>
        </w:rPr>
        <w:t>機關地址：</w:t>
      </w:r>
      <w:r w:rsidR="00FD7791">
        <w:rPr>
          <w:rFonts w:ascii="標楷體" w:hAnsi="標楷體" w:hint="eastAsia"/>
          <w:sz w:val="20"/>
          <w:szCs w:val="20"/>
        </w:rPr>
        <w:t>（1</w:t>
      </w:r>
      <w:r w:rsidR="00944158">
        <w:rPr>
          <w:rFonts w:ascii="標楷體" w:hAnsi="標楷體" w:hint="eastAsia"/>
          <w:sz w:val="20"/>
          <w:szCs w:val="20"/>
        </w:rPr>
        <w:t>0453</w:t>
      </w:r>
      <w:r w:rsidR="00FD7791">
        <w:rPr>
          <w:rFonts w:ascii="標楷體" w:hAnsi="標楷體" w:hint="eastAsia"/>
          <w:sz w:val="20"/>
          <w:szCs w:val="20"/>
        </w:rPr>
        <w:t>）</w:t>
      </w:r>
      <w:r>
        <w:rPr>
          <w:rFonts w:ascii="標楷體" w:hAnsi="標楷體" w:hint="eastAsia"/>
          <w:sz w:val="20"/>
          <w:szCs w:val="20"/>
        </w:rPr>
        <w:t>臺北市</w:t>
      </w:r>
      <w:r w:rsidR="00944158">
        <w:rPr>
          <w:rFonts w:ascii="標楷體" w:hAnsi="標楷體" w:hint="eastAsia"/>
          <w:sz w:val="20"/>
          <w:szCs w:val="20"/>
        </w:rPr>
        <w:t>中山</w:t>
      </w:r>
      <w:r>
        <w:rPr>
          <w:rFonts w:ascii="標楷體" w:hAnsi="標楷體" w:hint="eastAsia"/>
          <w:sz w:val="20"/>
          <w:szCs w:val="20"/>
        </w:rPr>
        <w:t>區</w:t>
      </w:r>
      <w:r w:rsidR="00944158">
        <w:rPr>
          <w:rFonts w:ascii="標楷體" w:hAnsi="標楷體" w:hint="eastAsia"/>
          <w:sz w:val="20"/>
          <w:szCs w:val="20"/>
        </w:rPr>
        <w:t>雙城街6</w:t>
      </w:r>
      <w:r>
        <w:rPr>
          <w:rFonts w:ascii="標楷體" w:hAnsi="標楷體" w:hint="eastAsia"/>
          <w:sz w:val="20"/>
          <w:szCs w:val="20"/>
        </w:rPr>
        <w:t>號</w:t>
      </w:r>
    </w:p>
    <w:p w:rsidR="004C775B" w:rsidRDefault="00F22454" w:rsidP="00392E7F">
      <w:pPr>
        <w:pStyle w:val="a5"/>
        <w:spacing w:line="280" w:lineRule="exact"/>
        <w:ind w:firstLineChars="3071" w:firstLine="5518"/>
        <w:jc w:val="both"/>
        <w:rPr>
          <w:rFonts w:ascii="標楷體" w:hAnsi="標楷體"/>
          <w:sz w:val="20"/>
          <w:szCs w:val="20"/>
        </w:rPr>
      </w:pPr>
      <w:r>
        <w:rPr>
          <w:rFonts w:ascii="標楷體" w:hAnsi="標楷體" w:hint="eastAsia"/>
          <w:sz w:val="20"/>
          <w:szCs w:val="20"/>
        </w:rPr>
        <w:t>聯</w:t>
      </w:r>
      <w:r w:rsidR="00E206D9">
        <w:rPr>
          <w:rFonts w:ascii="標楷體" w:hAnsi="標楷體" w:hint="eastAsia"/>
          <w:sz w:val="20"/>
          <w:szCs w:val="20"/>
        </w:rPr>
        <w:t>絡</w:t>
      </w:r>
      <w:r w:rsidR="004C775B">
        <w:rPr>
          <w:rFonts w:ascii="標楷體" w:hAnsi="標楷體" w:hint="eastAsia"/>
          <w:sz w:val="20"/>
          <w:szCs w:val="20"/>
        </w:rPr>
        <w:t>電話：警用</w:t>
      </w:r>
      <w:r w:rsidR="00BD3C34">
        <w:rPr>
          <w:rFonts w:ascii="標楷體" w:hAnsi="標楷體" w:hint="eastAsia"/>
          <w:sz w:val="20"/>
          <w:szCs w:val="20"/>
        </w:rPr>
        <w:t>7</w:t>
      </w:r>
      <w:r w:rsidR="00944158">
        <w:rPr>
          <w:rFonts w:ascii="標楷體" w:hAnsi="標楷體" w:hint="eastAsia"/>
          <w:sz w:val="20"/>
          <w:szCs w:val="20"/>
        </w:rPr>
        <w:t>24</w:t>
      </w:r>
      <w:r w:rsidR="00BD3C34">
        <w:rPr>
          <w:rFonts w:ascii="標楷體" w:hAnsi="標楷體" w:hint="eastAsia"/>
          <w:sz w:val="20"/>
          <w:szCs w:val="20"/>
        </w:rPr>
        <w:t>-</w:t>
      </w:r>
      <w:r w:rsidR="00944158">
        <w:rPr>
          <w:rFonts w:ascii="標楷體" w:hAnsi="標楷體" w:hint="eastAsia"/>
          <w:sz w:val="20"/>
          <w:szCs w:val="20"/>
        </w:rPr>
        <w:t>2313</w:t>
      </w:r>
      <w:r w:rsidR="00A50692">
        <w:rPr>
          <w:rFonts w:ascii="標楷體" w:hAnsi="標楷體" w:hint="eastAsia"/>
          <w:sz w:val="20"/>
          <w:szCs w:val="20"/>
        </w:rPr>
        <w:t>、自動</w:t>
      </w:r>
      <w:r w:rsidR="004C775B">
        <w:rPr>
          <w:rFonts w:ascii="標楷體" w:hAnsi="標楷體" w:hint="eastAsia"/>
          <w:sz w:val="20"/>
          <w:szCs w:val="20"/>
        </w:rPr>
        <w:t>02-</w:t>
      </w:r>
      <w:r w:rsidR="00944158">
        <w:rPr>
          <w:rFonts w:ascii="標楷體" w:hAnsi="標楷體" w:hint="eastAsia"/>
          <w:sz w:val="20"/>
          <w:szCs w:val="20"/>
        </w:rPr>
        <w:t>25997754</w:t>
      </w:r>
    </w:p>
    <w:p w:rsidR="00A67459" w:rsidRDefault="00A67459" w:rsidP="000804C2">
      <w:pPr>
        <w:pStyle w:val="a5"/>
      </w:pPr>
      <w:r>
        <w:rPr>
          <w:rFonts w:hint="eastAsia"/>
        </w:rPr>
        <w:t>受文者：</w:t>
      </w:r>
      <w:r w:rsidR="00B73602">
        <w:fldChar w:fldCharType="begin"/>
      </w:r>
      <w:r w:rsidR="00B73602">
        <w:instrText xml:space="preserve"> MERGEFIELD  RECIPIENT </w:instrText>
      </w:r>
      <w:r w:rsidR="00B73602">
        <w:fldChar w:fldCharType="separate"/>
      </w:r>
      <w:r w:rsidR="00FA5442">
        <w:rPr>
          <w:noProof/>
        </w:rPr>
        <w:t>«RECIPIENT»</w:t>
      </w:r>
      <w:r w:rsidR="00B73602">
        <w:rPr>
          <w:noProof/>
        </w:rPr>
        <w:fldChar w:fldCharType="end"/>
      </w:r>
    </w:p>
    <w:p w:rsidR="009B6150" w:rsidRDefault="009B6150" w:rsidP="000804C2">
      <w:pPr>
        <w:pStyle w:val="a6"/>
      </w:pPr>
      <w:r>
        <w:rPr>
          <w:rFonts w:hint="eastAsia"/>
        </w:rPr>
        <w:t>發文日期：</w:t>
      </w:r>
      <w:r w:rsidR="00B73602">
        <w:fldChar w:fldCharType="begin"/>
      </w:r>
      <w:r w:rsidR="00B73602">
        <w:instrText xml:space="preserve"> MERGEFIELD  DOC_DATE </w:instrText>
      </w:r>
      <w:r w:rsidR="00B73602">
        <w:fldChar w:fldCharType="separate"/>
      </w:r>
      <w:r w:rsidR="000F43F2">
        <w:rPr>
          <w:noProof/>
        </w:rPr>
        <w:t>«DOC_DATE»</w:t>
      </w:r>
      <w:r w:rsidR="00B73602">
        <w:rPr>
          <w:noProof/>
        </w:rPr>
        <w:fldChar w:fldCharType="end"/>
      </w:r>
      <w:r w:rsidR="00AE78E0">
        <w:t xml:space="preserve"> </w:t>
      </w:r>
    </w:p>
    <w:p w:rsidR="009B6150" w:rsidRDefault="009B6150" w:rsidP="000804C2">
      <w:pPr>
        <w:pStyle w:val="a6"/>
      </w:pPr>
      <w:r>
        <w:rPr>
          <w:rFonts w:hint="eastAsia"/>
        </w:rPr>
        <w:t>發文字號：</w:t>
      </w:r>
      <w:r w:rsidR="00B73602">
        <w:fldChar w:fldCharType="begin"/>
      </w:r>
      <w:r w:rsidR="00B73602">
        <w:instrText xml:space="preserve"> MERGEFIELD  DOC_NUMBER </w:instrText>
      </w:r>
      <w:r w:rsidR="00B73602">
        <w:fldChar w:fldCharType="separate"/>
      </w:r>
      <w:r w:rsidR="000F43F2">
        <w:rPr>
          <w:noProof/>
        </w:rPr>
        <w:t>«DOC_NUMBER»</w:t>
      </w:r>
      <w:r w:rsidR="00B73602">
        <w:rPr>
          <w:noProof/>
        </w:rPr>
        <w:fldChar w:fldCharType="end"/>
      </w:r>
    </w:p>
    <w:p w:rsidR="00A67459" w:rsidRDefault="00A67459" w:rsidP="000804C2">
      <w:pPr>
        <w:pStyle w:val="a8"/>
      </w:pPr>
      <w:proofErr w:type="gramStart"/>
      <w:r>
        <w:rPr>
          <w:rFonts w:hint="eastAsia"/>
        </w:rPr>
        <w:t>速別</w:t>
      </w:r>
      <w:proofErr w:type="gramEnd"/>
      <w:r>
        <w:rPr>
          <w:rFonts w:hint="eastAsia"/>
        </w:rPr>
        <w:t>：</w:t>
      </w:r>
      <w:r w:rsidR="00634B57">
        <w:rPr>
          <w:rFonts w:hint="eastAsia"/>
        </w:rPr>
        <w:t>普通件</w:t>
      </w:r>
      <w:bookmarkStart w:id="0" w:name="_GoBack"/>
      <w:bookmarkEnd w:id="0"/>
    </w:p>
    <w:p w:rsidR="00A67459" w:rsidRDefault="00A67459" w:rsidP="000804C2">
      <w:pPr>
        <w:pStyle w:val="a8"/>
      </w:pPr>
      <w:r>
        <w:rPr>
          <w:rFonts w:hint="eastAsia"/>
        </w:rPr>
        <w:t>密等及解密條件或保密期限：</w:t>
      </w:r>
    </w:p>
    <w:p w:rsidR="00A67459" w:rsidRDefault="00A67459" w:rsidP="000804C2">
      <w:pPr>
        <w:pStyle w:val="a8"/>
      </w:pPr>
      <w:r>
        <w:rPr>
          <w:rFonts w:hint="eastAsia"/>
        </w:rPr>
        <w:t>附件：</w:t>
      </w:r>
    </w:p>
    <w:p w:rsidR="00A67459" w:rsidRDefault="00A67459" w:rsidP="00530872">
      <w:pPr>
        <w:pStyle w:val="ab"/>
        <w:jc w:val="both"/>
      </w:pPr>
      <w:r>
        <w:rPr>
          <w:rFonts w:hint="eastAsia"/>
        </w:rPr>
        <w:t>主旨：核定</w:t>
      </w:r>
      <w:r w:rsidR="00B73602">
        <w:fldChar w:fldCharType="begin"/>
      </w:r>
      <w:r w:rsidR="00B73602">
        <w:instrText xml:space="preserve"> MERGEFIELD  REPRESENTATION </w:instrText>
      </w:r>
      <w:r w:rsidR="00B73602">
        <w:fldChar w:fldCharType="separate"/>
      </w:r>
      <w:r w:rsidR="000F43F2">
        <w:rPr>
          <w:noProof/>
        </w:rPr>
        <w:t>«REPRESENTATION»</w:t>
      </w:r>
      <w:r w:rsidR="00B73602">
        <w:rPr>
          <w:noProof/>
        </w:rPr>
        <w:fldChar w:fldCharType="end"/>
      </w:r>
      <w:r>
        <w:rPr>
          <w:rFonts w:hint="eastAsia"/>
        </w:rPr>
        <w:t>獎懲如下：</w:t>
      </w:r>
    </w:p>
    <w:tbl>
      <w:tblPr>
        <w:tblStyle w:val="af9"/>
        <w:tblW w:w="915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94"/>
        <w:gridCol w:w="487"/>
        <w:gridCol w:w="8"/>
        <w:gridCol w:w="7863"/>
      </w:tblGrid>
      <w:tr w:rsidR="00B942DE" w:rsidTr="00B05DDF">
        <w:tc>
          <w:tcPr>
            <w:tcW w:w="915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B942DE" w:rsidRDefault="00B942DE" w:rsidP="000B684F">
            <w:pPr>
              <w:pStyle w:val="ab"/>
              <w:spacing w:line="320" w:lineRule="exact"/>
              <w:ind w:left="0" w:firstLineChars="114" w:firstLine="287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FIELD_0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«FIELD_0»</w:t>
            </w:r>
            <w:r>
              <w:rPr>
                <w:noProof/>
              </w:rPr>
              <w:fldChar w:fldCharType="end"/>
            </w:r>
          </w:p>
        </w:tc>
      </w:tr>
      <w:tr w:rsidR="00AD2704" w:rsidTr="00AD2704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D2704" w:rsidRDefault="00B942DE" w:rsidP="000B684F">
            <w:pPr>
              <w:pStyle w:val="ab"/>
              <w:spacing w:line="320" w:lineRule="exact"/>
              <w:ind w:left="0" w:firstLine="0"/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FIELD_10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«FIELD_10»</w:t>
            </w:r>
            <w:r>
              <w:rPr>
                <w:noProof/>
              </w:rPr>
              <w:fldChar w:fldCharType="end"/>
            </w:r>
          </w:p>
        </w:tc>
        <w:tc>
          <w:tcPr>
            <w:tcW w:w="835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D2704" w:rsidRDefault="00B942DE" w:rsidP="000B684F">
            <w:pPr>
              <w:pStyle w:val="ab"/>
              <w:spacing w:line="320" w:lineRule="exact"/>
              <w:ind w:left="0" w:firstLine="0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FIELD_11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«FIELD_11»</w:t>
            </w:r>
            <w:r>
              <w:rPr>
                <w:noProof/>
              </w:rPr>
              <w:fldChar w:fldCharType="end"/>
            </w:r>
          </w:p>
        </w:tc>
      </w:tr>
      <w:tr w:rsidR="00F6637D" w:rsidTr="00F6637D">
        <w:tc>
          <w:tcPr>
            <w:tcW w:w="128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FIELD_20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«FIELD_20»</w:t>
            </w:r>
            <w:r>
              <w:rPr>
                <w:noProof/>
              </w:rPr>
              <w:fldChar w:fldCharType="end"/>
            </w:r>
          </w:p>
        </w:tc>
        <w:tc>
          <w:tcPr>
            <w:tcW w:w="78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FIELD_21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«FIELD_21»</w:t>
            </w:r>
            <w:r>
              <w:rPr>
                <w:noProof/>
              </w:rPr>
              <w:fldChar w:fldCharType="end"/>
            </w:r>
          </w:p>
        </w:tc>
      </w:tr>
      <w:tr w:rsidR="00F6637D" w:rsidTr="00AD2704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FIELD_30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«FIELD_30»</w:t>
            </w:r>
            <w:r>
              <w:rPr>
                <w:noProof/>
              </w:rPr>
              <w:fldChar w:fldCharType="end"/>
            </w:r>
          </w:p>
        </w:tc>
        <w:tc>
          <w:tcPr>
            <w:tcW w:w="835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FIELD_31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«FIELD_31»</w:t>
            </w:r>
            <w:r>
              <w:rPr>
                <w:noProof/>
              </w:rPr>
              <w:fldChar w:fldCharType="end"/>
            </w:r>
          </w:p>
        </w:tc>
      </w:tr>
      <w:tr w:rsidR="00F6637D" w:rsidTr="00271705">
        <w:tc>
          <w:tcPr>
            <w:tcW w:w="128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FIELD_40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«FIELD_40»</w:t>
            </w:r>
            <w:r>
              <w:rPr>
                <w:noProof/>
              </w:rPr>
              <w:fldChar w:fldCharType="end"/>
            </w:r>
          </w:p>
        </w:tc>
        <w:tc>
          <w:tcPr>
            <w:tcW w:w="7863" w:type="dxa"/>
            <w:tcBorders>
              <w:top w:val="nil"/>
              <w:left w:val="nil"/>
              <w:bottom w:val="nil"/>
              <w:right w:val="nil"/>
            </w:tcBorders>
          </w:tcPr>
          <w:p w:rsidR="00F6637D" w:rsidRDefault="00F6637D" w:rsidP="000B684F">
            <w:pPr>
              <w:pStyle w:val="ab"/>
              <w:spacing w:line="320" w:lineRule="exact"/>
              <w:ind w:left="0" w:firstLine="0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FIELD_41 </w:instrText>
            </w:r>
            <w:r>
              <w:rPr>
                <w:noProof/>
              </w:rPr>
              <w:fldChar w:fldCharType="separate"/>
            </w:r>
            <w:r w:rsidR="000F43F2">
              <w:rPr>
                <w:noProof/>
              </w:rPr>
              <w:t>«FIELD_41»</w:t>
            </w:r>
            <w:r>
              <w:rPr>
                <w:noProof/>
              </w:rPr>
              <w:fldChar w:fldCharType="end"/>
            </w:r>
          </w:p>
        </w:tc>
      </w:tr>
    </w:tbl>
    <w:p w:rsidR="00D952ED" w:rsidRDefault="00A67459" w:rsidP="000804C2">
      <w:pPr>
        <w:pStyle w:val="ac"/>
        <w:spacing w:line="240" w:lineRule="auto"/>
        <w:jc w:val="both"/>
      </w:pPr>
      <w:r>
        <w:rPr>
          <w:rFonts w:hint="eastAsia"/>
        </w:rPr>
        <w:t>說明：</w:t>
      </w:r>
    </w:p>
    <w:p w:rsidR="004E127F" w:rsidRDefault="005E00C1" w:rsidP="005E00C1">
      <w:pPr>
        <w:pStyle w:val="ac"/>
        <w:spacing w:line="240" w:lineRule="auto"/>
        <w:ind w:leftChars="133" w:left="790" w:hangingChars="200" w:hanging="503"/>
        <w:jc w:val="both"/>
      </w:pPr>
      <w:r>
        <w:rPr>
          <w:rFonts w:hint="eastAsia"/>
        </w:rPr>
        <w:t>一、</w:t>
      </w:r>
      <w:r w:rsidR="00B73602">
        <w:fldChar w:fldCharType="begin"/>
      </w:r>
      <w:r w:rsidR="00B73602">
        <w:instrText xml:space="preserve"> MERGEFIELD  NOTE </w:instrText>
      </w:r>
      <w:r w:rsidR="00B73602">
        <w:fldChar w:fldCharType="separate"/>
      </w:r>
      <w:r w:rsidR="000F43F2">
        <w:rPr>
          <w:noProof/>
        </w:rPr>
        <w:t>«NOTE»</w:t>
      </w:r>
      <w:r w:rsidR="00B73602">
        <w:rPr>
          <w:noProof/>
        </w:rPr>
        <w:fldChar w:fldCharType="end"/>
      </w:r>
    </w:p>
    <w:p w:rsidR="00AA2DC5" w:rsidRDefault="005E00C1" w:rsidP="0036167A">
      <w:pPr>
        <w:pStyle w:val="ac"/>
        <w:spacing w:line="240" w:lineRule="auto"/>
        <w:ind w:leftChars="133" w:left="790" w:hangingChars="200" w:hanging="503"/>
        <w:jc w:val="distribute"/>
      </w:pPr>
      <w:r>
        <w:rPr>
          <w:rFonts w:hint="eastAsia"/>
        </w:rPr>
        <w:t>二、</w:t>
      </w:r>
      <w:r w:rsidR="00D952ED">
        <w:rPr>
          <w:rFonts w:hint="eastAsia"/>
        </w:rPr>
        <w:t>受令人如對本令不服時，得依公務人員保障法相關規定，於收受之次日起</w:t>
      </w:r>
    </w:p>
    <w:p w:rsidR="00D952ED" w:rsidRDefault="00D952ED" w:rsidP="00AA2DC5">
      <w:pPr>
        <w:pStyle w:val="ac"/>
        <w:spacing w:line="240" w:lineRule="auto"/>
        <w:ind w:leftChars="365" w:left="787" w:firstLine="0"/>
        <w:jc w:val="both"/>
      </w:pPr>
      <w:r>
        <w:t>30</w:t>
      </w:r>
      <w:r>
        <w:rPr>
          <w:rFonts w:hint="eastAsia"/>
        </w:rPr>
        <w:t>日內，</w:t>
      </w:r>
      <w:proofErr w:type="gramStart"/>
      <w:r>
        <w:rPr>
          <w:rFonts w:hint="eastAsia"/>
        </w:rPr>
        <w:t>繕</w:t>
      </w:r>
      <w:proofErr w:type="gramEnd"/>
      <w:r>
        <w:rPr>
          <w:rFonts w:hint="eastAsia"/>
        </w:rPr>
        <w:t>具申訴書，向本大隊提出申訴。</w:t>
      </w:r>
    </w:p>
    <w:p w:rsidR="00A67459" w:rsidRDefault="00A67459" w:rsidP="000804C2">
      <w:pPr>
        <w:pStyle w:val="ad"/>
      </w:pPr>
      <w:r>
        <w:rPr>
          <w:rFonts w:hint="eastAsia"/>
        </w:rPr>
        <w:t>正本：</w:t>
      </w:r>
      <w:r w:rsidR="00C20052">
        <w:rPr>
          <w:rFonts w:hint="eastAsia"/>
        </w:rPr>
        <w:t>有關單位及受令人</w:t>
      </w:r>
    </w:p>
    <w:p w:rsidR="00A67459" w:rsidRDefault="00A67459" w:rsidP="000804C2">
      <w:pPr>
        <w:pStyle w:val="ae"/>
      </w:pPr>
      <w:r>
        <w:rPr>
          <w:rFonts w:hint="eastAsia"/>
        </w:rPr>
        <w:t>副本：</w:t>
      </w:r>
    </w:p>
    <w:p w:rsidR="00EF2CDF" w:rsidRPr="00075C64" w:rsidRDefault="00B73602" w:rsidP="000804C2">
      <w:pPr>
        <w:pStyle w:val="af1"/>
      </w:pPr>
      <w:r>
        <w:fldChar w:fldCharType="begin"/>
      </w:r>
      <w:r>
        <w:instrText xml:space="preserve"> MERGEFIELD  FOOTER_0 </w:instrText>
      </w:r>
      <w:r>
        <w:fldChar w:fldCharType="separate"/>
      </w:r>
      <w:r w:rsidR="007C688D">
        <w:rPr>
          <w:noProof/>
        </w:rPr>
        <w:t>«FOOTER_0»</w:t>
      </w:r>
      <w:r>
        <w:rPr>
          <w:noProof/>
        </w:rPr>
        <w:fldChar w:fldCharType="end"/>
      </w:r>
    </w:p>
    <w:tbl>
      <w:tblPr>
        <w:tblStyle w:val="af9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796F8D" w:rsidTr="008934B9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:rsidR="00796F8D" w:rsidRDefault="00EF2CDF" w:rsidP="00BF19EB">
            <w:pPr>
              <w:spacing w:line="36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fldChar w:fldCharType="begin"/>
            </w:r>
            <w:r>
              <w:rPr>
                <w:rFonts w:ascii="標楷體" w:hAnsi="標楷體"/>
              </w:rPr>
              <w:instrText xml:space="preserve"> MERGEFIELD  FOOTER_10 </w:instrText>
            </w:r>
            <w:r>
              <w:rPr>
                <w:rFonts w:ascii="標楷體" w:hAnsi="標楷體"/>
              </w:rPr>
              <w:fldChar w:fldCharType="separate"/>
            </w:r>
            <w:r>
              <w:rPr>
                <w:rFonts w:ascii="標楷體" w:hAnsi="標楷體"/>
                <w:noProof/>
              </w:rPr>
              <w:t>«FOOTER_10»</w:t>
            </w:r>
            <w:r>
              <w:rPr>
                <w:rFonts w:ascii="標楷體" w:hAnsi="標楷體"/>
              </w:rPr>
              <w:fldChar w:fldCharType="end"/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:rsidR="00796F8D" w:rsidRDefault="00EF2CDF" w:rsidP="00BF19EB">
            <w:pPr>
              <w:spacing w:line="36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fldChar w:fldCharType="begin"/>
            </w:r>
            <w:r>
              <w:rPr>
                <w:rFonts w:ascii="標楷體" w:hAnsi="標楷體"/>
              </w:rPr>
              <w:instrText xml:space="preserve"> MERGEFIELD  FOOTER_11 </w:instrText>
            </w:r>
            <w:r>
              <w:rPr>
                <w:rFonts w:ascii="標楷體" w:hAnsi="標楷體"/>
              </w:rPr>
              <w:fldChar w:fldCharType="separate"/>
            </w:r>
            <w:r>
              <w:rPr>
                <w:rFonts w:ascii="標楷體" w:hAnsi="標楷體"/>
                <w:noProof/>
              </w:rPr>
              <w:t>«FOOTER_11»</w:t>
            </w:r>
            <w:r>
              <w:rPr>
                <w:rFonts w:ascii="標楷體" w:hAnsi="標楷體"/>
              </w:rPr>
              <w:fldChar w:fldCharType="end"/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:rsidR="00796F8D" w:rsidRDefault="00EF2CDF" w:rsidP="00BF19EB">
            <w:pPr>
              <w:spacing w:line="360" w:lineRule="exact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fldChar w:fldCharType="begin"/>
            </w:r>
            <w:r>
              <w:rPr>
                <w:rFonts w:ascii="標楷體" w:hAnsi="標楷體"/>
              </w:rPr>
              <w:instrText xml:space="preserve"> MERGEFIELD  FOOTER_12 </w:instrText>
            </w:r>
            <w:r>
              <w:rPr>
                <w:rFonts w:ascii="標楷體" w:hAnsi="標楷體"/>
              </w:rPr>
              <w:fldChar w:fldCharType="separate"/>
            </w:r>
            <w:r>
              <w:rPr>
                <w:rFonts w:ascii="標楷體" w:hAnsi="標楷體"/>
                <w:noProof/>
              </w:rPr>
              <w:t>«FOOTER_12»</w:t>
            </w:r>
            <w:r>
              <w:rPr>
                <w:rFonts w:ascii="標楷體" w:hAnsi="標楷體"/>
              </w:rPr>
              <w:fldChar w:fldCharType="end"/>
            </w:r>
          </w:p>
        </w:tc>
      </w:tr>
    </w:tbl>
    <w:p w:rsidR="00FD7791" w:rsidRDefault="00FD7791" w:rsidP="0075207A">
      <w:pPr>
        <w:rPr>
          <w:rFonts w:ascii="標楷體" w:hAnsi="標楷體"/>
        </w:rPr>
      </w:pPr>
    </w:p>
    <w:tbl>
      <w:tblPr>
        <w:tblStyle w:val="af9"/>
        <w:tblpPr w:leftFromText="181" w:rightFromText="181" w:vertAnchor="page" w:horzAnchor="margin" w:tblpXSpec="center" w:tblpY="16047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5664D" w:rsidTr="006A58F2">
        <w:tc>
          <w:tcPr>
            <w:tcW w:w="9061" w:type="dxa"/>
            <w:tcBorders>
              <w:top w:val="nil"/>
              <w:left w:val="nil"/>
              <w:bottom w:val="nil"/>
              <w:right w:val="nil"/>
            </w:tcBorders>
          </w:tcPr>
          <w:p w:rsidR="00D5664D" w:rsidRDefault="00D5664D" w:rsidP="006A58F2">
            <w:pPr>
              <w:jc w:val="center"/>
              <w:rPr>
                <w:rFonts w:ascii="標楷體" w:hAnsi="標楷體"/>
              </w:rPr>
            </w:pPr>
            <w:r w:rsidRPr="00773A45">
              <w:rPr>
                <w:kern w:val="0"/>
              </w:rPr>
              <w:t>第</w:t>
            </w:r>
            <w:r w:rsidR="006A58F2">
              <w:rPr>
                <w:kern w:val="0"/>
              </w:rPr>
              <w:fldChar w:fldCharType="begin"/>
            </w:r>
            <w:r w:rsidR="006A58F2">
              <w:rPr>
                <w:kern w:val="0"/>
              </w:rPr>
              <w:instrText xml:space="preserve"> MERGEFIELD  NUM_PAGE </w:instrText>
            </w:r>
            <w:r w:rsidR="006A58F2">
              <w:rPr>
                <w:kern w:val="0"/>
              </w:rPr>
              <w:fldChar w:fldCharType="separate"/>
            </w:r>
            <w:r w:rsidR="006A58F2">
              <w:rPr>
                <w:noProof/>
                <w:kern w:val="0"/>
              </w:rPr>
              <w:t>«NUM_PAGE»</w:t>
            </w:r>
            <w:r w:rsidR="006A58F2">
              <w:rPr>
                <w:kern w:val="0"/>
              </w:rPr>
              <w:fldChar w:fldCharType="end"/>
            </w:r>
            <w:r w:rsidRPr="00773A45">
              <w:rPr>
                <w:kern w:val="0"/>
              </w:rPr>
              <w:t>頁（共</w:t>
            </w:r>
            <w:r w:rsidR="006A58F2">
              <w:rPr>
                <w:kern w:val="0"/>
              </w:rPr>
              <w:fldChar w:fldCharType="begin"/>
            </w:r>
            <w:r w:rsidR="006A58F2">
              <w:rPr>
                <w:kern w:val="0"/>
              </w:rPr>
              <w:instrText xml:space="preserve"> MERGEFIELD  NUM_PAGES </w:instrText>
            </w:r>
            <w:r w:rsidR="006A58F2">
              <w:rPr>
                <w:kern w:val="0"/>
              </w:rPr>
              <w:fldChar w:fldCharType="separate"/>
            </w:r>
            <w:r w:rsidR="006A58F2">
              <w:rPr>
                <w:noProof/>
                <w:kern w:val="0"/>
              </w:rPr>
              <w:t>«NUM_PAGES»</w:t>
            </w:r>
            <w:r w:rsidR="006A58F2">
              <w:rPr>
                <w:kern w:val="0"/>
              </w:rPr>
              <w:fldChar w:fldCharType="end"/>
            </w:r>
            <w:r w:rsidRPr="00773A45">
              <w:rPr>
                <w:kern w:val="0"/>
              </w:rPr>
              <w:t>頁）</w:t>
            </w:r>
          </w:p>
        </w:tc>
      </w:tr>
    </w:tbl>
    <w:p w:rsidR="00D5664D" w:rsidRPr="00075C64" w:rsidRDefault="00D5664D" w:rsidP="0075207A">
      <w:pPr>
        <w:rPr>
          <w:rFonts w:ascii="標楷體" w:hAnsi="標楷體"/>
        </w:rPr>
      </w:pPr>
    </w:p>
    <w:sectPr w:rsidR="00D5664D" w:rsidRPr="00075C64" w:rsidSect="00D5664D">
      <w:headerReference w:type="default" r:id="rId8"/>
      <w:footerReference w:type="even" r:id="rId9"/>
      <w:pgSz w:w="11907" w:h="16840" w:code="9"/>
      <w:pgMar w:top="397" w:right="1418" w:bottom="0" w:left="851" w:header="0" w:footer="284" w:gutter="567"/>
      <w:pgNumType w:start="1"/>
      <w:cols w:space="425"/>
      <w:docGrid w:type="lines" w:linePitch="36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602" w:rsidRDefault="00B73602">
      <w:r>
        <w:separator/>
      </w:r>
    </w:p>
  </w:endnote>
  <w:endnote w:type="continuationSeparator" w:id="0">
    <w:p w:rsidR="00B73602" w:rsidRDefault="00B73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D0F" w:rsidRDefault="00422D0F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FB2A55">
      <w:rPr>
        <w:noProof/>
      </w:rPr>
      <w:t>1</w:t>
    </w:r>
    <w:r>
      <w:fldChar w:fldCharType="end"/>
    </w:r>
  </w:p>
  <w:p w:rsidR="00422D0F" w:rsidRDefault="00422D0F">
    <w:pPr>
      <w:ind w:right="360"/>
    </w:pPr>
  </w:p>
  <w:p w:rsidR="00422D0F" w:rsidRDefault="00422D0F"/>
  <w:p w:rsidR="00422D0F" w:rsidRDefault="00422D0F"/>
  <w:p w:rsidR="00422D0F" w:rsidRDefault="00422D0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602" w:rsidRDefault="00B73602">
      <w:r>
        <w:separator/>
      </w:r>
    </w:p>
  </w:footnote>
  <w:footnote w:type="continuationSeparator" w:id="0">
    <w:p w:rsidR="00B73602" w:rsidRDefault="00B736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FB2" w:rsidRPr="003E78DB" w:rsidRDefault="00C11FB2" w:rsidP="0090624F">
    <w:pPr>
      <w:pStyle w:val="af2"/>
      <w:ind w:leftChars="2625" w:left="5660"/>
      <w:rPr>
        <w:noProof/>
        <w:sz w:val="12"/>
        <w:szCs w:val="12"/>
      </w:rPr>
    </w:pPr>
  </w:p>
  <w:p w:rsidR="003E78DB" w:rsidRPr="003E78DB" w:rsidRDefault="003E78DB" w:rsidP="002D6A8A">
    <w:pPr>
      <w:pStyle w:val="af2"/>
      <w:ind w:leftChars="2625" w:left="566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07F64"/>
    <w:multiLevelType w:val="multilevel"/>
    <w:tmpl w:val="14486522"/>
    <w:lvl w:ilvl="0">
      <w:start w:val="1"/>
      <w:numFmt w:val="taiwaneseCountingThousand"/>
      <w:pStyle w:val="a"/>
      <w:suff w:val="nothing"/>
      <w:lvlText w:val="%1、"/>
      <w:lvlJc w:val="left"/>
      <w:pPr>
        <w:ind w:left="794" w:hanging="510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2041" w:hanging="1190"/>
      </w:pPr>
      <w:rPr>
        <w:rFonts w:eastAsia="標楷體" w:hint="eastAsia"/>
        <w:sz w:val="28"/>
        <w:szCs w:val="28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718968CB"/>
    <w:multiLevelType w:val="hybridMultilevel"/>
    <w:tmpl w:val="EFBEE7E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68"/>
  <w:drawingGridHorizontalSpacing w:val="108"/>
  <w:drawingGridVerticalSpacing w:val="18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E8"/>
    <w:rsid w:val="00002358"/>
    <w:rsid w:val="00004DB5"/>
    <w:rsid w:val="00004ED7"/>
    <w:rsid w:val="00007560"/>
    <w:rsid w:val="00007FD4"/>
    <w:rsid w:val="00010440"/>
    <w:rsid w:val="00011907"/>
    <w:rsid w:val="00020FFD"/>
    <w:rsid w:val="0002137B"/>
    <w:rsid w:val="00021BF3"/>
    <w:rsid w:val="00023137"/>
    <w:rsid w:val="000249D2"/>
    <w:rsid w:val="00025E08"/>
    <w:rsid w:val="000314DC"/>
    <w:rsid w:val="00033F93"/>
    <w:rsid w:val="00041464"/>
    <w:rsid w:val="0004537E"/>
    <w:rsid w:val="000467F2"/>
    <w:rsid w:val="00053869"/>
    <w:rsid w:val="0006233D"/>
    <w:rsid w:val="000624BD"/>
    <w:rsid w:val="00070A96"/>
    <w:rsid w:val="000714EB"/>
    <w:rsid w:val="00075C64"/>
    <w:rsid w:val="0007619D"/>
    <w:rsid w:val="000804C2"/>
    <w:rsid w:val="00083745"/>
    <w:rsid w:val="00083807"/>
    <w:rsid w:val="000951C9"/>
    <w:rsid w:val="00096590"/>
    <w:rsid w:val="000A5278"/>
    <w:rsid w:val="000A77CF"/>
    <w:rsid w:val="000A7AF7"/>
    <w:rsid w:val="000B40C6"/>
    <w:rsid w:val="000B684F"/>
    <w:rsid w:val="000C1E91"/>
    <w:rsid w:val="000C40CC"/>
    <w:rsid w:val="000C6AC7"/>
    <w:rsid w:val="000D18DF"/>
    <w:rsid w:val="000D5A8B"/>
    <w:rsid w:val="000D6F5D"/>
    <w:rsid w:val="000D7138"/>
    <w:rsid w:val="000E1C96"/>
    <w:rsid w:val="000E43EA"/>
    <w:rsid w:val="000E5487"/>
    <w:rsid w:val="000F140B"/>
    <w:rsid w:val="000F31A8"/>
    <w:rsid w:val="000F43F2"/>
    <w:rsid w:val="000F5DD6"/>
    <w:rsid w:val="000F6DAB"/>
    <w:rsid w:val="000F7705"/>
    <w:rsid w:val="0010705B"/>
    <w:rsid w:val="00112AF1"/>
    <w:rsid w:val="00114AC9"/>
    <w:rsid w:val="00116E03"/>
    <w:rsid w:val="001242C7"/>
    <w:rsid w:val="00125486"/>
    <w:rsid w:val="001268D6"/>
    <w:rsid w:val="00127C73"/>
    <w:rsid w:val="001302C9"/>
    <w:rsid w:val="0013416E"/>
    <w:rsid w:val="00135DDA"/>
    <w:rsid w:val="00140542"/>
    <w:rsid w:val="001530DE"/>
    <w:rsid w:val="00157BA2"/>
    <w:rsid w:val="00180B30"/>
    <w:rsid w:val="00182DD3"/>
    <w:rsid w:val="00183B7F"/>
    <w:rsid w:val="00183E96"/>
    <w:rsid w:val="00184158"/>
    <w:rsid w:val="001855CF"/>
    <w:rsid w:val="00195A59"/>
    <w:rsid w:val="001A5241"/>
    <w:rsid w:val="001A5FB0"/>
    <w:rsid w:val="001B523A"/>
    <w:rsid w:val="001B66A6"/>
    <w:rsid w:val="001B7CEB"/>
    <w:rsid w:val="001C02CE"/>
    <w:rsid w:val="001C5055"/>
    <w:rsid w:val="001C67A8"/>
    <w:rsid w:val="001C6A5B"/>
    <w:rsid w:val="001C78B6"/>
    <w:rsid w:val="001D2854"/>
    <w:rsid w:val="001D5A9F"/>
    <w:rsid w:val="001D6778"/>
    <w:rsid w:val="001D7D4B"/>
    <w:rsid w:val="001E209A"/>
    <w:rsid w:val="001E36BB"/>
    <w:rsid w:val="001F5ACE"/>
    <w:rsid w:val="001F63F5"/>
    <w:rsid w:val="002011A8"/>
    <w:rsid w:val="00203358"/>
    <w:rsid w:val="00206501"/>
    <w:rsid w:val="002117B8"/>
    <w:rsid w:val="00215D3E"/>
    <w:rsid w:val="002240E5"/>
    <w:rsid w:val="00224EF7"/>
    <w:rsid w:val="002401D4"/>
    <w:rsid w:val="00244F5A"/>
    <w:rsid w:val="00244FE1"/>
    <w:rsid w:val="00250935"/>
    <w:rsid w:val="0025332C"/>
    <w:rsid w:val="00253CAB"/>
    <w:rsid w:val="00257E4D"/>
    <w:rsid w:val="00262C4D"/>
    <w:rsid w:val="00267B50"/>
    <w:rsid w:val="00270B39"/>
    <w:rsid w:val="0027275E"/>
    <w:rsid w:val="00281F8C"/>
    <w:rsid w:val="00284184"/>
    <w:rsid w:val="00290541"/>
    <w:rsid w:val="00290548"/>
    <w:rsid w:val="002959E0"/>
    <w:rsid w:val="002A0E53"/>
    <w:rsid w:val="002A54C6"/>
    <w:rsid w:val="002A7AAE"/>
    <w:rsid w:val="002B1C25"/>
    <w:rsid w:val="002B2FF6"/>
    <w:rsid w:val="002B4B1E"/>
    <w:rsid w:val="002B6C69"/>
    <w:rsid w:val="002C55DD"/>
    <w:rsid w:val="002D0E0D"/>
    <w:rsid w:val="002D6A8A"/>
    <w:rsid w:val="002E2211"/>
    <w:rsid w:val="002E228C"/>
    <w:rsid w:val="002E66A7"/>
    <w:rsid w:val="002E701B"/>
    <w:rsid w:val="00300036"/>
    <w:rsid w:val="00303F8A"/>
    <w:rsid w:val="00314B6C"/>
    <w:rsid w:val="00315FBB"/>
    <w:rsid w:val="003173B2"/>
    <w:rsid w:val="0031749A"/>
    <w:rsid w:val="00317618"/>
    <w:rsid w:val="00322ED7"/>
    <w:rsid w:val="003263A5"/>
    <w:rsid w:val="00330ECC"/>
    <w:rsid w:val="00337637"/>
    <w:rsid w:val="003527F0"/>
    <w:rsid w:val="0035394A"/>
    <w:rsid w:val="00356F4C"/>
    <w:rsid w:val="00361344"/>
    <w:rsid w:val="0036167A"/>
    <w:rsid w:val="00364B39"/>
    <w:rsid w:val="00366AB3"/>
    <w:rsid w:val="00367728"/>
    <w:rsid w:val="00376C85"/>
    <w:rsid w:val="00380659"/>
    <w:rsid w:val="00382B29"/>
    <w:rsid w:val="00382D96"/>
    <w:rsid w:val="00382E93"/>
    <w:rsid w:val="003843D0"/>
    <w:rsid w:val="00390792"/>
    <w:rsid w:val="00392E7F"/>
    <w:rsid w:val="00394A5C"/>
    <w:rsid w:val="003A42F1"/>
    <w:rsid w:val="003B0674"/>
    <w:rsid w:val="003B0C47"/>
    <w:rsid w:val="003B1CCC"/>
    <w:rsid w:val="003B5DCB"/>
    <w:rsid w:val="003B6A46"/>
    <w:rsid w:val="003C3A77"/>
    <w:rsid w:val="003C40D1"/>
    <w:rsid w:val="003C5D0F"/>
    <w:rsid w:val="003C7DE1"/>
    <w:rsid w:val="003D2655"/>
    <w:rsid w:val="003D6DC3"/>
    <w:rsid w:val="003D7035"/>
    <w:rsid w:val="003E2B41"/>
    <w:rsid w:val="003E2D04"/>
    <w:rsid w:val="003E78DB"/>
    <w:rsid w:val="003F2565"/>
    <w:rsid w:val="003F46C8"/>
    <w:rsid w:val="003F60F7"/>
    <w:rsid w:val="00401B25"/>
    <w:rsid w:val="0040293F"/>
    <w:rsid w:val="00402B68"/>
    <w:rsid w:val="00411A88"/>
    <w:rsid w:val="00414B5B"/>
    <w:rsid w:val="00415492"/>
    <w:rsid w:val="0041680D"/>
    <w:rsid w:val="004168ED"/>
    <w:rsid w:val="00422D0F"/>
    <w:rsid w:val="00424B03"/>
    <w:rsid w:val="00424D66"/>
    <w:rsid w:val="004430FD"/>
    <w:rsid w:val="00460C7C"/>
    <w:rsid w:val="00464091"/>
    <w:rsid w:val="004653C3"/>
    <w:rsid w:val="00467089"/>
    <w:rsid w:val="004747E4"/>
    <w:rsid w:val="00474825"/>
    <w:rsid w:val="00481CC2"/>
    <w:rsid w:val="004854F9"/>
    <w:rsid w:val="00486276"/>
    <w:rsid w:val="0049797A"/>
    <w:rsid w:val="004A14F3"/>
    <w:rsid w:val="004A494A"/>
    <w:rsid w:val="004B0243"/>
    <w:rsid w:val="004B1BC3"/>
    <w:rsid w:val="004B638D"/>
    <w:rsid w:val="004B670D"/>
    <w:rsid w:val="004C04D3"/>
    <w:rsid w:val="004C1332"/>
    <w:rsid w:val="004C4068"/>
    <w:rsid w:val="004C5D2A"/>
    <w:rsid w:val="004C61C8"/>
    <w:rsid w:val="004C775B"/>
    <w:rsid w:val="004E127F"/>
    <w:rsid w:val="004F25FA"/>
    <w:rsid w:val="004F2864"/>
    <w:rsid w:val="004F2C71"/>
    <w:rsid w:val="004F3224"/>
    <w:rsid w:val="004F46B9"/>
    <w:rsid w:val="00500CB6"/>
    <w:rsid w:val="00510707"/>
    <w:rsid w:val="00515C54"/>
    <w:rsid w:val="005167B1"/>
    <w:rsid w:val="00522856"/>
    <w:rsid w:val="00530872"/>
    <w:rsid w:val="00537493"/>
    <w:rsid w:val="00540336"/>
    <w:rsid w:val="00555331"/>
    <w:rsid w:val="00564E21"/>
    <w:rsid w:val="0057006D"/>
    <w:rsid w:val="00570DBB"/>
    <w:rsid w:val="00573485"/>
    <w:rsid w:val="00573DF5"/>
    <w:rsid w:val="00580CB2"/>
    <w:rsid w:val="005819C7"/>
    <w:rsid w:val="0058263B"/>
    <w:rsid w:val="00582D49"/>
    <w:rsid w:val="005A5283"/>
    <w:rsid w:val="005B35C5"/>
    <w:rsid w:val="005C0819"/>
    <w:rsid w:val="005D1C3B"/>
    <w:rsid w:val="005D487F"/>
    <w:rsid w:val="005D7ECB"/>
    <w:rsid w:val="005E00C1"/>
    <w:rsid w:val="005E19E9"/>
    <w:rsid w:val="005E27EE"/>
    <w:rsid w:val="005F4930"/>
    <w:rsid w:val="005F49F9"/>
    <w:rsid w:val="00600F83"/>
    <w:rsid w:val="00603AD5"/>
    <w:rsid w:val="006057E8"/>
    <w:rsid w:val="00616673"/>
    <w:rsid w:val="006204D5"/>
    <w:rsid w:val="006215C2"/>
    <w:rsid w:val="00627F45"/>
    <w:rsid w:val="00630E7B"/>
    <w:rsid w:val="00633DBB"/>
    <w:rsid w:val="00634B57"/>
    <w:rsid w:val="006359DC"/>
    <w:rsid w:val="00636F29"/>
    <w:rsid w:val="006410BF"/>
    <w:rsid w:val="00644721"/>
    <w:rsid w:val="00647F1E"/>
    <w:rsid w:val="00650398"/>
    <w:rsid w:val="00650D1E"/>
    <w:rsid w:val="00654355"/>
    <w:rsid w:val="00657BEF"/>
    <w:rsid w:val="00661EE1"/>
    <w:rsid w:val="00662182"/>
    <w:rsid w:val="00664FA9"/>
    <w:rsid w:val="00673A5F"/>
    <w:rsid w:val="00675644"/>
    <w:rsid w:val="00676434"/>
    <w:rsid w:val="0069072D"/>
    <w:rsid w:val="00694EAB"/>
    <w:rsid w:val="00697EE7"/>
    <w:rsid w:val="006A1011"/>
    <w:rsid w:val="006A53C0"/>
    <w:rsid w:val="006A58F2"/>
    <w:rsid w:val="006B01D3"/>
    <w:rsid w:val="006B1292"/>
    <w:rsid w:val="006C4FDA"/>
    <w:rsid w:val="006C6F79"/>
    <w:rsid w:val="006D2C43"/>
    <w:rsid w:val="006D50FB"/>
    <w:rsid w:val="006E1DC5"/>
    <w:rsid w:val="006E34F1"/>
    <w:rsid w:val="006E3844"/>
    <w:rsid w:val="006E515B"/>
    <w:rsid w:val="006E529C"/>
    <w:rsid w:val="006E59AA"/>
    <w:rsid w:val="006F1D87"/>
    <w:rsid w:val="006F5878"/>
    <w:rsid w:val="006F6EB3"/>
    <w:rsid w:val="007018BD"/>
    <w:rsid w:val="00701EFD"/>
    <w:rsid w:val="00704CDA"/>
    <w:rsid w:val="00705CAF"/>
    <w:rsid w:val="00706AF7"/>
    <w:rsid w:val="00710290"/>
    <w:rsid w:val="00712603"/>
    <w:rsid w:val="0071523D"/>
    <w:rsid w:val="00722A70"/>
    <w:rsid w:val="00723D2D"/>
    <w:rsid w:val="00724AD9"/>
    <w:rsid w:val="007259ED"/>
    <w:rsid w:val="00731730"/>
    <w:rsid w:val="00731777"/>
    <w:rsid w:val="00733E43"/>
    <w:rsid w:val="0074556D"/>
    <w:rsid w:val="00747F20"/>
    <w:rsid w:val="0075207A"/>
    <w:rsid w:val="0075343D"/>
    <w:rsid w:val="00754857"/>
    <w:rsid w:val="00755D72"/>
    <w:rsid w:val="00762531"/>
    <w:rsid w:val="007651F8"/>
    <w:rsid w:val="007728D2"/>
    <w:rsid w:val="007729AB"/>
    <w:rsid w:val="00773A45"/>
    <w:rsid w:val="00773ECF"/>
    <w:rsid w:val="0078007B"/>
    <w:rsid w:val="00782A0E"/>
    <w:rsid w:val="007846CF"/>
    <w:rsid w:val="00785D13"/>
    <w:rsid w:val="00787EBE"/>
    <w:rsid w:val="007907B4"/>
    <w:rsid w:val="0079155E"/>
    <w:rsid w:val="00791BA0"/>
    <w:rsid w:val="00796F8D"/>
    <w:rsid w:val="007A0B9C"/>
    <w:rsid w:val="007A2ED3"/>
    <w:rsid w:val="007A31BE"/>
    <w:rsid w:val="007A4A12"/>
    <w:rsid w:val="007A4DB8"/>
    <w:rsid w:val="007B0FCA"/>
    <w:rsid w:val="007B1C30"/>
    <w:rsid w:val="007B4EE3"/>
    <w:rsid w:val="007B6390"/>
    <w:rsid w:val="007C0080"/>
    <w:rsid w:val="007C1645"/>
    <w:rsid w:val="007C315D"/>
    <w:rsid w:val="007C688D"/>
    <w:rsid w:val="007D0386"/>
    <w:rsid w:val="007D3879"/>
    <w:rsid w:val="007D3C5E"/>
    <w:rsid w:val="007D7633"/>
    <w:rsid w:val="007D7BE6"/>
    <w:rsid w:val="007E3081"/>
    <w:rsid w:val="007E35A8"/>
    <w:rsid w:val="007E3CC3"/>
    <w:rsid w:val="007E4E9C"/>
    <w:rsid w:val="007E63F3"/>
    <w:rsid w:val="007F059C"/>
    <w:rsid w:val="007F2725"/>
    <w:rsid w:val="007F6B30"/>
    <w:rsid w:val="008002B9"/>
    <w:rsid w:val="0080135A"/>
    <w:rsid w:val="00802C3C"/>
    <w:rsid w:val="00804A54"/>
    <w:rsid w:val="0080627A"/>
    <w:rsid w:val="00806A15"/>
    <w:rsid w:val="008120DD"/>
    <w:rsid w:val="00814A0A"/>
    <w:rsid w:val="00814BF9"/>
    <w:rsid w:val="008222BA"/>
    <w:rsid w:val="00825B4A"/>
    <w:rsid w:val="00832DA7"/>
    <w:rsid w:val="00834227"/>
    <w:rsid w:val="00835E63"/>
    <w:rsid w:val="008379B0"/>
    <w:rsid w:val="0084053C"/>
    <w:rsid w:val="008419C2"/>
    <w:rsid w:val="00845C65"/>
    <w:rsid w:val="00857122"/>
    <w:rsid w:val="00857A8C"/>
    <w:rsid w:val="008633B7"/>
    <w:rsid w:val="008663E2"/>
    <w:rsid w:val="0087153D"/>
    <w:rsid w:val="00874450"/>
    <w:rsid w:val="00880CFC"/>
    <w:rsid w:val="0088182D"/>
    <w:rsid w:val="00881B16"/>
    <w:rsid w:val="00883CD3"/>
    <w:rsid w:val="008855E1"/>
    <w:rsid w:val="00886607"/>
    <w:rsid w:val="00892B1E"/>
    <w:rsid w:val="00892E63"/>
    <w:rsid w:val="008934B9"/>
    <w:rsid w:val="0089399D"/>
    <w:rsid w:val="008B0947"/>
    <w:rsid w:val="008B09F5"/>
    <w:rsid w:val="008B33E7"/>
    <w:rsid w:val="008B54CB"/>
    <w:rsid w:val="008B71AE"/>
    <w:rsid w:val="008B78B4"/>
    <w:rsid w:val="008B7C07"/>
    <w:rsid w:val="008C6F0D"/>
    <w:rsid w:val="008C74D7"/>
    <w:rsid w:val="008C7705"/>
    <w:rsid w:val="008D018A"/>
    <w:rsid w:val="008D1996"/>
    <w:rsid w:val="008D23DF"/>
    <w:rsid w:val="008D2E05"/>
    <w:rsid w:val="008D2E95"/>
    <w:rsid w:val="008D49C0"/>
    <w:rsid w:val="008D4EF3"/>
    <w:rsid w:val="008E51B1"/>
    <w:rsid w:val="008E5B87"/>
    <w:rsid w:val="008F0B44"/>
    <w:rsid w:val="008F200C"/>
    <w:rsid w:val="008F5946"/>
    <w:rsid w:val="0090624F"/>
    <w:rsid w:val="00910448"/>
    <w:rsid w:val="0091112F"/>
    <w:rsid w:val="00912F60"/>
    <w:rsid w:val="00912F77"/>
    <w:rsid w:val="009177D5"/>
    <w:rsid w:val="009253FC"/>
    <w:rsid w:val="00931767"/>
    <w:rsid w:val="00932698"/>
    <w:rsid w:val="0093718A"/>
    <w:rsid w:val="009417EE"/>
    <w:rsid w:val="00943E28"/>
    <w:rsid w:val="00944158"/>
    <w:rsid w:val="00944928"/>
    <w:rsid w:val="0094662A"/>
    <w:rsid w:val="00946B25"/>
    <w:rsid w:val="00947C6D"/>
    <w:rsid w:val="00953F35"/>
    <w:rsid w:val="009548F1"/>
    <w:rsid w:val="00954D9E"/>
    <w:rsid w:val="00955050"/>
    <w:rsid w:val="00962081"/>
    <w:rsid w:val="00965004"/>
    <w:rsid w:val="00966862"/>
    <w:rsid w:val="00966CB9"/>
    <w:rsid w:val="009711AC"/>
    <w:rsid w:val="00973A83"/>
    <w:rsid w:val="00973AFF"/>
    <w:rsid w:val="00976AD2"/>
    <w:rsid w:val="00977562"/>
    <w:rsid w:val="0098485F"/>
    <w:rsid w:val="009912D3"/>
    <w:rsid w:val="00997605"/>
    <w:rsid w:val="00997754"/>
    <w:rsid w:val="009A0909"/>
    <w:rsid w:val="009A63C6"/>
    <w:rsid w:val="009A7599"/>
    <w:rsid w:val="009A7882"/>
    <w:rsid w:val="009B38A3"/>
    <w:rsid w:val="009B6150"/>
    <w:rsid w:val="009C5482"/>
    <w:rsid w:val="009C63F3"/>
    <w:rsid w:val="009C6A1B"/>
    <w:rsid w:val="009D5A68"/>
    <w:rsid w:val="009E0F59"/>
    <w:rsid w:val="009E326F"/>
    <w:rsid w:val="009E4AF3"/>
    <w:rsid w:val="009F486B"/>
    <w:rsid w:val="009F524E"/>
    <w:rsid w:val="009F5C95"/>
    <w:rsid w:val="009F6375"/>
    <w:rsid w:val="009F6B8E"/>
    <w:rsid w:val="00A0048C"/>
    <w:rsid w:val="00A00B8B"/>
    <w:rsid w:val="00A0177B"/>
    <w:rsid w:val="00A05C49"/>
    <w:rsid w:val="00A06A43"/>
    <w:rsid w:val="00A07EC5"/>
    <w:rsid w:val="00A20BC9"/>
    <w:rsid w:val="00A21A0E"/>
    <w:rsid w:val="00A228F7"/>
    <w:rsid w:val="00A25C62"/>
    <w:rsid w:val="00A26CCD"/>
    <w:rsid w:val="00A2718B"/>
    <w:rsid w:val="00A273CA"/>
    <w:rsid w:val="00A27A7E"/>
    <w:rsid w:val="00A40D09"/>
    <w:rsid w:val="00A411B4"/>
    <w:rsid w:val="00A42B67"/>
    <w:rsid w:val="00A50692"/>
    <w:rsid w:val="00A5164C"/>
    <w:rsid w:val="00A51D85"/>
    <w:rsid w:val="00A53F65"/>
    <w:rsid w:val="00A62914"/>
    <w:rsid w:val="00A65359"/>
    <w:rsid w:val="00A666EF"/>
    <w:rsid w:val="00A67459"/>
    <w:rsid w:val="00A71EC2"/>
    <w:rsid w:val="00A73A9E"/>
    <w:rsid w:val="00A750F6"/>
    <w:rsid w:val="00A75D4C"/>
    <w:rsid w:val="00A764EF"/>
    <w:rsid w:val="00A81CDD"/>
    <w:rsid w:val="00A9349B"/>
    <w:rsid w:val="00AA2DC5"/>
    <w:rsid w:val="00AA5B4B"/>
    <w:rsid w:val="00AB0F85"/>
    <w:rsid w:val="00AB370C"/>
    <w:rsid w:val="00AB3D47"/>
    <w:rsid w:val="00AB69A2"/>
    <w:rsid w:val="00AB6B46"/>
    <w:rsid w:val="00AB7428"/>
    <w:rsid w:val="00AC14DD"/>
    <w:rsid w:val="00AC2AB5"/>
    <w:rsid w:val="00AC65DD"/>
    <w:rsid w:val="00AD2704"/>
    <w:rsid w:val="00AD576B"/>
    <w:rsid w:val="00AE2F40"/>
    <w:rsid w:val="00AE4C09"/>
    <w:rsid w:val="00AE78E0"/>
    <w:rsid w:val="00AF2A15"/>
    <w:rsid w:val="00AF4929"/>
    <w:rsid w:val="00AF4CF4"/>
    <w:rsid w:val="00AF6907"/>
    <w:rsid w:val="00B21A48"/>
    <w:rsid w:val="00B30691"/>
    <w:rsid w:val="00B31625"/>
    <w:rsid w:val="00B32F16"/>
    <w:rsid w:val="00B4008E"/>
    <w:rsid w:val="00B42041"/>
    <w:rsid w:val="00B4301E"/>
    <w:rsid w:val="00B47C9D"/>
    <w:rsid w:val="00B501AD"/>
    <w:rsid w:val="00B51074"/>
    <w:rsid w:val="00B5264F"/>
    <w:rsid w:val="00B52693"/>
    <w:rsid w:val="00B53FB7"/>
    <w:rsid w:val="00B57CFA"/>
    <w:rsid w:val="00B6612F"/>
    <w:rsid w:val="00B700E6"/>
    <w:rsid w:val="00B72397"/>
    <w:rsid w:val="00B73602"/>
    <w:rsid w:val="00B746C7"/>
    <w:rsid w:val="00B80512"/>
    <w:rsid w:val="00B819B5"/>
    <w:rsid w:val="00B93E2E"/>
    <w:rsid w:val="00B942DE"/>
    <w:rsid w:val="00B9631A"/>
    <w:rsid w:val="00BB5555"/>
    <w:rsid w:val="00BC34EF"/>
    <w:rsid w:val="00BC3AC8"/>
    <w:rsid w:val="00BC54B4"/>
    <w:rsid w:val="00BC6567"/>
    <w:rsid w:val="00BD3C34"/>
    <w:rsid w:val="00BD41E5"/>
    <w:rsid w:val="00BD680A"/>
    <w:rsid w:val="00BD75FC"/>
    <w:rsid w:val="00BE36BB"/>
    <w:rsid w:val="00BE56D1"/>
    <w:rsid w:val="00BE706A"/>
    <w:rsid w:val="00BF19EB"/>
    <w:rsid w:val="00C00AA4"/>
    <w:rsid w:val="00C01E3E"/>
    <w:rsid w:val="00C02A7F"/>
    <w:rsid w:val="00C02C6E"/>
    <w:rsid w:val="00C11FB2"/>
    <w:rsid w:val="00C17F30"/>
    <w:rsid w:val="00C20052"/>
    <w:rsid w:val="00C23FAA"/>
    <w:rsid w:val="00C244CD"/>
    <w:rsid w:val="00C26B51"/>
    <w:rsid w:val="00C26D5E"/>
    <w:rsid w:val="00C31555"/>
    <w:rsid w:val="00C410CB"/>
    <w:rsid w:val="00C41E4F"/>
    <w:rsid w:val="00C458D0"/>
    <w:rsid w:val="00C53C12"/>
    <w:rsid w:val="00C54B8A"/>
    <w:rsid w:val="00C5647B"/>
    <w:rsid w:val="00C5691C"/>
    <w:rsid w:val="00C56927"/>
    <w:rsid w:val="00C616E7"/>
    <w:rsid w:val="00C62197"/>
    <w:rsid w:val="00C6334A"/>
    <w:rsid w:val="00C8003C"/>
    <w:rsid w:val="00C818CE"/>
    <w:rsid w:val="00C82FFE"/>
    <w:rsid w:val="00C919C1"/>
    <w:rsid w:val="00C92DED"/>
    <w:rsid w:val="00C95671"/>
    <w:rsid w:val="00C96E73"/>
    <w:rsid w:val="00CA00D9"/>
    <w:rsid w:val="00CA0ADF"/>
    <w:rsid w:val="00CA52E2"/>
    <w:rsid w:val="00CB0410"/>
    <w:rsid w:val="00CB11F0"/>
    <w:rsid w:val="00CB25CD"/>
    <w:rsid w:val="00CB2654"/>
    <w:rsid w:val="00CB5887"/>
    <w:rsid w:val="00CB71FF"/>
    <w:rsid w:val="00CC0280"/>
    <w:rsid w:val="00CC5CC0"/>
    <w:rsid w:val="00CC6B95"/>
    <w:rsid w:val="00CC72EF"/>
    <w:rsid w:val="00CD1C70"/>
    <w:rsid w:val="00CD1C95"/>
    <w:rsid w:val="00CD2C8C"/>
    <w:rsid w:val="00CD3B23"/>
    <w:rsid w:val="00CD3D77"/>
    <w:rsid w:val="00CE1CF2"/>
    <w:rsid w:val="00CE39A7"/>
    <w:rsid w:val="00CE39D1"/>
    <w:rsid w:val="00CE6622"/>
    <w:rsid w:val="00CE753C"/>
    <w:rsid w:val="00D07A15"/>
    <w:rsid w:val="00D07B7F"/>
    <w:rsid w:val="00D11F3A"/>
    <w:rsid w:val="00D16F68"/>
    <w:rsid w:val="00D2011A"/>
    <w:rsid w:val="00D218E6"/>
    <w:rsid w:val="00D25973"/>
    <w:rsid w:val="00D32E3A"/>
    <w:rsid w:val="00D358CC"/>
    <w:rsid w:val="00D37ABB"/>
    <w:rsid w:val="00D40703"/>
    <w:rsid w:val="00D456BE"/>
    <w:rsid w:val="00D5436D"/>
    <w:rsid w:val="00D549CC"/>
    <w:rsid w:val="00D54FBE"/>
    <w:rsid w:val="00D5664D"/>
    <w:rsid w:val="00D56B21"/>
    <w:rsid w:val="00D659C0"/>
    <w:rsid w:val="00D72722"/>
    <w:rsid w:val="00D77D50"/>
    <w:rsid w:val="00D911E2"/>
    <w:rsid w:val="00D91386"/>
    <w:rsid w:val="00D92B30"/>
    <w:rsid w:val="00D952ED"/>
    <w:rsid w:val="00D95D09"/>
    <w:rsid w:val="00D96072"/>
    <w:rsid w:val="00D96825"/>
    <w:rsid w:val="00D96F69"/>
    <w:rsid w:val="00DA0C8E"/>
    <w:rsid w:val="00DA14F3"/>
    <w:rsid w:val="00DA1AA4"/>
    <w:rsid w:val="00DA268A"/>
    <w:rsid w:val="00DA7773"/>
    <w:rsid w:val="00DA7E51"/>
    <w:rsid w:val="00DB0A58"/>
    <w:rsid w:val="00DB45D7"/>
    <w:rsid w:val="00DC1BB0"/>
    <w:rsid w:val="00DC31E8"/>
    <w:rsid w:val="00DD19F2"/>
    <w:rsid w:val="00DD2906"/>
    <w:rsid w:val="00DD32B0"/>
    <w:rsid w:val="00DD7643"/>
    <w:rsid w:val="00DE174C"/>
    <w:rsid w:val="00DE2A9D"/>
    <w:rsid w:val="00DE2EAF"/>
    <w:rsid w:val="00DE60C3"/>
    <w:rsid w:val="00DF4240"/>
    <w:rsid w:val="00DF515E"/>
    <w:rsid w:val="00DF6CA3"/>
    <w:rsid w:val="00E00418"/>
    <w:rsid w:val="00E06154"/>
    <w:rsid w:val="00E11351"/>
    <w:rsid w:val="00E206D9"/>
    <w:rsid w:val="00E22500"/>
    <w:rsid w:val="00E24419"/>
    <w:rsid w:val="00E2527E"/>
    <w:rsid w:val="00E2679D"/>
    <w:rsid w:val="00E27F8E"/>
    <w:rsid w:val="00E31044"/>
    <w:rsid w:val="00E359FA"/>
    <w:rsid w:val="00E37066"/>
    <w:rsid w:val="00E420E8"/>
    <w:rsid w:val="00E446E3"/>
    <w:rsid w:val="00E44987"/>
    <w:rsid w:val="00E46B45"/>
    <w:rsid w:val="00E47E69"/>
    <w:rsid w:val="00E50E01"/>
    <w:rsid w:val="00E51D86"/>
    <w:rsid w:val="00E5374E"/>
    <w:rsid w:val="00E5430C"/>
    <w:rsid w:val="00E55470"/>
    <w:rsid w:val="00E60200"/>
    <w:rsid w:val="00E6610A"/>
    <w:rsid w:val="00E724DB"/>
    <w:rsid w:val="00E80329"/>
    <w:rsid w:val="00E84B4C"/>
    <w:rsid w:val="00E860E1"/>
    <w:rsid w:val="00E869EE"/>
    <w:rsid w:val="00E87CA0"/>
    <w:rsid w:val="00E90DAE"/>
    <w:rsid w:val="00E9183C"/>
    <w:rsid w:val="00E9481A"/>
    <w:rsid w:val="00E9519C"/>
    <w:rsid w:val="00E96161"/>
    <w:rsid w:val="00E97098"/>
    <w:rsid w:val="00E97ABD"/>
    <w:rsid w:val="00EA053C"/>
    <w:rsid w:val="00EC0048"/>
    <w:rsid w:val="00EC05E8"/>
    <w:rsid w:val="00EC0E66"/>
    <w:rsid w:val="00EC1A57"/>
    <w:rsid w:val="00EC4381"/>
    <w:rsid w:val="00EC4E8E"/>
    <w:rsid w:val="00EC7384"/>
    <w:rsid w:val="00EC7A27"/>
    <w:rsid w:val="00ED6043"/>
    <w:rsid w:val="00ED7A0F"/>
    <w:rsid w:val="00EE20DE"/>
    <w:rsid w:val="00EF2CDF"/>
    <w:rsid w:val="00F00E86"/>
    <w:rsid w:val="00F02DA4"/>
    <w:rsid w:val="00F10E6B"/>
    <w:rsid w:val="00F11108"/>
    <w:rsid w:val="00F13CFA"/>
    <w:rsid w:val="00F17B18"/>
    <w:rsid w:val="00F2015B"/>
    <w:rsid w:val="00F22454"/>
    <w:rsid w:val="00F23281"/>
    <w:rsid w:val="00F23A61"/>
    <w:rsid w:val="00F23EAB"/>
    <w:rsid w:val="00F26EF7"/>
    <w:rsid w:val="00F27F1D"/>
    <w:rsid w:val="00F34F22"/>
    <w:rsid w:val="00F34F6A"/>
    <w:rsid w:val="00F3558F"/>
    <w:rsid w:val="00F36289"/>
    <w:rsid w:val="00F36791"/>
    <w:rsid w:val="00F40D13"/>
    <w:rsid w:val="00F4178B"/>
    <w:rsid w:val="00F47879"/>
    <w:rsid w:val="00F52C16"/>
    <w:rsid w:val="00F53C35"/>
    <w:rsid w:val="00F55CD8"/>
    <w:rsid w:val="00F57C5D"/>
    <w:rsid w:val="00F644DE"/>
    <w:rsid w:val="00F66034"/>
    <w:rsid w:val="00F6637D"/>
    <w:rsid w:val="00F81D35"/>
    <w:rsid w:val="00F830FA"/>
    <w:rsid w:val="00FA0FCD"/>
    <w:rsid w:val="00FA5442"/>
    <w:rsid w:val="00FA73EB"/>
    <w:rsid w:val="00FB2A55"/>
    <w:rsid w:val="00FB45E3"/>
    <w:rsid w:val="00FB48A5"/>
    <w:rsid w:val="00FB526D"/>
    <w:rsid w:val="00FB7707"/>
    <w:rsid w:val="00FC76F6"/>
    <w:rsid w:val="00FD1102"/>
    <w:rsid w:val="00FD187B"/>
    <w:rsid w:val="00FD23EE"/>
    <w:rsid w:val="00FD28E1"/>
    <w:rsid w:val="00FD7791"/>
    <w:rsid w:val="00FD7A14"/>
    <w:rsid w:val="00FE141C"/>
    <w:rsid w:val="00FE14AA"/>
    <w:rsid w:val="00FE3F6F"/>
    <w:rsid w:val="00FE6A51"/>
    <w:rsid w:val="00FF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15D8BF-B7C7-4B4D-8CF0-97C485E9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rFonts w:eastAsia="標楷體"/>
      <w:w w:val="90"/>
      <w:kern w:val="2"/>
      <w:sz w:val="24"/>
      <w:szCs w:val="28"/>
    </w:rPr>
  </w:style>
  <w:style w:type="paragraph" w:styleId="1">
    <w:name w:val="heading 1"/>
    <w:basedOn w:val="a0"/>
    <w:next w:val="a0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0"/>
    <w:next w:val="a0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line="720" w:lineRule="auto"/>
      <w:outlineLvl w:val="3"/>
    </w:pPr>
    <w:rPr>
      <w:rFonts w:ascii="Arial" w:eastAsia="新細明體" w:hAnsi="Arial"/>
      <w:sz w:val="36"/>
      <w:szCs w:val="36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spacing w:line="720" w:lineRule="auto"/>
      <w:outlineLvl w:val="4"/>
    </w:pPr>
    <w:rPr>
      <w:rFonts w:ascii="Arial" w:eastAsia="新細明體" w:hAnsi="Arial"/>
      <w:b/>
      <w:bCs/>
      <w:sz w:val="36"/>
      <w:szCs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spacing w:line="720" w:lineRule="auto"/>
      <w:outlineLvl w:val="5"/>
    </w:pPr>
    <w:rPr>
      <w:rFonts w:ascii="Arial" w:eastAsia="新細明體" w:hAnsi="Arial"/>
      <w:sz w:val="36"/>
      <w:szCs w:val="36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spacing w:line="720" w:lineRule="auto"/>
      <w:outlineLvl w:val="6"/>
    </w:pPr>
    <w:rPr>
      <w:rFonts w:ascii="Arial" w:eastAsia="新細明體" w:hAnsi="Arial"/>
      <w:b/>
      <w:bCs/>
      <w:sz w:val="36"/>
      <w:szCs w:val="36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spacing w:line="720" w:lineRule="auto"/>
      <w:outlineLvl w:val="7"/>
    </w:pPr>
    <w:rPr>
      <w:rFonts w:ascii="Arial" w:eastAsia="新細明體" w:hAnsi="Arial"/>
      <w:sz w:val="36"/>
      <w:szCs w:val="36"/>
    </w:rPr>
  </w:style>
  <w:style w:type="paragraph" w:styleId="9">
    <w:name w:val="heading 9"/>
    <w:basedOn w:val="a0"/>
    <w:next w:val="a0"/>
    <w:qFormat/>
    <w:pPr>
      <w:keepNext/>
      <w:numPr>
        <w:ilvl w:val="8"/>
        <w:numId w:val="1"/>
      </w:numPr>
      <w:spacing w:line="720" w:lineRule="auto"/>
      <w:outlineLvl w:val="8"/>
    </w:pPr>
    <w:rPr>
      <w:rFonts w:ascii="Arial" w:eastAsia="新細明體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全銜"/>
    <w:basedOn w:val="a0"/>
    <w:pPr>
      <w:jc w:val="center"/>
    </w:pPr>
    <w:rPr>
      <w:sz w:val="40"/>
      <w:szCs w:val="44"/>
    </w:rPr>
  </w:style>
  <w:style w:type="paragraph" w:customStyle="1" w:styleId="a">
    <w:name w:val="獎懲派免資料"/>
    <w:basedOn w:val="a0"/>
    <w:pPr>
      <w:numPr>
        <w:numId w:val="1"/>
      </w:numPr>
    </w:pPr>
    <w:rPr>
      <w:sz w:val="28"/>
    </w:rPr>
  </w:style>
  <w:style w:type="paragraph" w:customStyle="1" w:styleId="a5">
    <w:name w:val="受文者"/>
    <w:basedOn w:val="a0"/>
    <w:rPr>
      <w:sz w:val="32"/>
    </w:rPr>
  </w:style>
  <w:style w:type="paragraph" w:customStyle="1" w:styleId="a6">
    <w:name w:val="發文日期"/>
    <w:basedOn w:val="a0"/>
  </w:style>
  <w:style w:type="paragraph" w:customStyle="1" w:styleId="a7">
    <w:name w:val="發文字號"/>
    <w:basedOn w:val="a6"/>
  </w:style>
  <w:style w:type="paragraph" w:customStyle="1" w:styleId="a8">
    <w:name w:val="速別"/>
    <w:basedOn w:val="a0"/>
  </w:style>
  <w:style w:type="paragraph" w:customStyle="1" w:styleId="a9">
    <w:name w:val="密等及解密條件或保密期限"/>
    <w:basedOn w:val="a0"/>
    <w:pPr>
      <w:ind w:left="2807" w:hanging="2807"/>
    </w:pPr>
    <w:rPr>
      <w:szCs w:val="24"/>
    </w:rPr>
  </w:style>
  <w:style w:type="paragraph" w:customStyle="1" w:styleId="aa">
    <w:name w:val="附件"/>
    <w:basedOn w:val="a0"/>
    <w:pPr>
      <w:ind w:left="652" w:hanging="652"/>
    </w:pPr>
  </w:style>
  <w:style w:type="paragraph" w:customStyle="1" w:styleId="ab">
    <w:name w:val="主旨"/>
    <w:basedOn w:val="a0"/>
    <w:pPr>
      <w:spacing w:line="440" w:lineRule="exact"/>
      <w:ind w:left="851" w:hanging="851"/>
    </w:pPr>
    <w:rPr>
      <w:sz w:val="28"/>
    </w:rPr>
  </w:style>
  <w:style w:type="paragraph" w:customStyle="1" w:styleId="ac">
    <w:name w:val="說明"/>
    <w:basedOn w:val="a0"/>
    <w:pPr>
      <w:spacing w:line="440" w:lineRule="exact"/>
      <w:ind w:left="851" w:hanging="851"/>
    </w:pPr>
    <w:rPr>
      <w:sz w:val="28"/>
    </w:rPr>
  </w:style>
  <w:style w:type="paragraph" w:customStyle="1" w:styleId="ad">
    <w:name w:val="正本"/>
    <w:basedOn w:val="a0"/>
    <w:pPr>
      <w:ind w:left="652" w:hanging="652"/>
    </w:pPr>
  </w:style>
  <w:style w:type="paragraph" w:customStyle="1" w:styleId="ae">
    <w:name w:val="副本"/>
    <w:basedOn w:val="ad"/>
  </w:style>
  <w:style w:type="paragraph" w:customStyle="1" w:styleId="af">
    <w:name w:val="收文日期"/>
    <w:basedOn w:val="a0"/>
    <w:pPr>
      <w:snapToGrid w:val="0"/>
    </w:pPr>
    <w:rPr>
      <w:szCs w:val="20"/>
    </w:rPr>
  </w:style>
  <w:style w:type="paragraph" w:customStyle="1" w:styleId="af0">
    <w:name w:val="檔號"/>
    <w:basedOn w:val="a0"/>
    <w:pPr>
      <w:framePr w:w="2642" w:h="160" w:vSpace="181" w:wrap="around" w:vAnchor="page" w:hAnchor="page" w:x="519" w:y="338" w:anchorLock="1"/>
    </w:pPr>
    <w:rPr>
      <w:szCs w:val="24"/>
    </w:rPr>
  </w:style>
  <w:style w:type="paragraph" w:customStyle="1" w:styleId="af1">
    <w:name w:val="署名"/>
    <w:basedOn w:val="a0"/>
    <w:rPr>
      <w:sz w:val="32"/>
    </w:rPr>
  </w:style>
  <w:style w:type="paragraph" w:customStyle="1" w:styleId="af2">
    <w:name w:val="保存年限"/>
    <w:basedOn w:val="a0"/>
    <w:rPr>
      <w:szCs w:val="24"/>
    </w:rPr>
  </w:style>
  <w:style w:type="paragraph" w:styleId="af3">
    <w:name w:val="Balloon Text"/>
    <w:basedOn w:val="a0"/>
    <w:semiHidden/>
    <w:rPr>
      <w:rFonts w:ascii="Arial" w:hAnsi="Arial"/>
      <w:sz w:val="18"/>
      <w:szCs w:val="18"/>
    </w:rPr>
  </w:style>
  <w:style w:type="paragraph" w:customStyle="1" w:styleId="af4">
    <w:name w:val="收文字號"/>
    <w:basedOn w:val="a0"/>
    <w:pPr>
      <w:snapToGrid w:val="0"/>
    </w:pPr>
    <w:rPr>
      <w:szCs w:val="20"/>
    </w:rPr>
  </w:style>
  <w:style w:type="paragraph" w:customStyle="1" w:styleId="af5">
    <w:name w:val="承辦單位"/>
    <w:basedOn w:val="a0"/>
    <w:pPr>
      <w:snapToGrid w:val="0"/>
    </w:pPr>
    <w:rPr>
      <w:szCs w:val="20"/>
    </w:rPr>
  </w:style>
  <w:style w:type="paragraph" w:styleId="af6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7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8">
    <w:name w:val="page number"/>
    <w:basedOn w:val="a1"/>
  </w:style>
  <w:style w:type="table" w:styleId="af9">
    <w:name w:val="Table Grid"/>
    <w:basedOn w:val="a2"/>
    <w:rsid w:val="00706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0508-Y~1\LOCALS~1\Temp\U15A034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30ED0-0429-4060-A54E-A95BC064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U15A034.DOT</Template>
  <TotalTime>191</TotalTime>
  <Pages>1</Pages>
  <Words>176</Words>
  <Characters>1009</Characters>
  <Application>Microsoft Office Word</Application>
  <DocSecurity>0</DocSecurity>
  <Lines>8</Lines>
  <Paragraphs>2</Paragraphs>
  <ScaleCrop>false</ScaleCrop>
  <Company>Company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行政院　令</dc:title>
  <dc:subject/>
  <dc:creator>0510_楊如菁</dc:creator>
  <cp:keywords/>
  <cp:lastModifiedBy>警務員</cp:lastModifiedBy>
  <cp:revision>77</cp:revision>
  <cp:lastPrinted>2005-01-06T02:03:00Z</cp:lastPrinted>
  <dcterms:created xsi:type="dcterms:W3CDTF">2017-03-15T06:59:00Z</dcterms:created>
  <dcterms:modified xsi:type="dcterms:W3CDTF">2017-05-02T05:48:00Z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YourName">
    <vt:lpwstr>0510</vt:lpwstr>
  </property>
  <property fmtid="{D5CDD505-2E9C-101B-9397-08002B2CF9AE}" pid="3" name="DocType">
    <vt:lpwstr>DOC</vt:lpwstr>
  </property>
  <property fmtid="{D5CDD505-2E9C-101B-9397-08002B2CF9AE}" pid="4" name="DocCode">
    <vt:lpwstr>09605D001673</vt:lpwstr>
  </property>
  <property fmtid="{D5CDD505-2E9C-101B-9397-08002B2CF9AE}" pid="5" name="DocDate">
    <vt:lpwstr>2007/11/12</vt:lpwstr>
  </property>
</Properties>
</file>